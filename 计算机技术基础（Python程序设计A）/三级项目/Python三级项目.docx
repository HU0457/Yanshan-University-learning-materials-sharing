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44E93A53" w14:textId="77777777" w:rsidTr="00A31A5B">
        <w:tc>
          <w:tcPr>
            <w:tcW w:w="5395" w:type="dxa"/>
          </w:tcPr>
          <w:p w14:paraId="72B05F39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7341F88D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6A49AF0D" w14:textId="77777777" w:rsidTr="00A31A5B">
        <w:trPr>
          <w:trHeight w:val="2719"/>
        </w:trPr>
        <w:tc>
          <w:tcPr>
            <w:tcW w:w="5395" w:type="dxa"/>
          </w:tcPr>
          <w:p w14:paraId="426F5ACB" w14:textId="3F7F95A1" w:rsidR="00A81248" w:rsidRPr="007972F7" w:rsidRDefault="00823FCA" w:rsidP="00C66528">
            <w:pPr>
              <w:pStyle w:val="1"/>
            </w:pPr>
            <w:r w:rsidRPr="00823FCA">
              <w:rPr>
                <w:rFonts w:hint="eastAsia"/>
                <w:sz w:val="56"/>
                <w:szCs w:val="24"/>
              </w:rPr>
              <w:t>Python三级项目</w:t>
            </w:r>
          </w:p>
        </w:tc>
        <w:tc>
          <w:tcPr>
            <w:tcW w:w="5237" w:type="dxa"/>
          </w:tcPr>
          <w:p w14:paraId="44FAF304" w14:textId="77777777" w:rsidR="00A81248" w:rsidRPr="007972F7" w:rsidRDefault="00A81248"/>
        </w:tc>
      </w:tr>
      <w:tr w:rsidR="00A81248" w:rsidRPr="007972F7" w14:paraId="244278A7" w14:textId="77777777" w:rsidTr="00A31A5B">
        <w:trPr>
          <w:trHeight w:val="8865"/>
        </w:trPr>
        <w:tc>
          <w:tcPr>
            <w:tcW w:w="5395" w:type="dxa"/>
          </w:tcPr>
          <w:p w14:paraId="27CD7452" w14:textId="77777777" w:rsidR="00A81248" w:rsidRPr="007972F7" w:rsidRDefault="00A81248"/>
        </w:tc>
        <w:tc>
          <w:tcPr>
            <w:tcW w:w="5237" w:type="dxa"/>
          </w:tcPr>
          <w:p w14:paraId="0FF4252A" w14:textId="77777777" w:rsidR="00A81248" w:rsidRPr="007972F7" w:rsidRDefault="00A81248"/>
        </w:tc>
      </w:tr>
      <w:tr w:rsidR="00A81248" w:rsidRPr="007972F7" w14:paraId="7FCA4817" w14:textId="77777777" w:rsidTr="00A31A5B">
        <w:trPr>
          <w:trHeight w:val="1299"/>
        </w:trPr>
        <w:tc>
          <w:tcPr>
            <w:tcW w:w="5395" w:type="dxa"/>
          </w:tcPr>
          <w:p w14:paraId="251B6195" w14:textId="77777777" w:rsidR="00A81248" w:rsidRPr="007972F7" w:rsidRDefault="00A81248"/>
        </w:tc>
        <w:tc>
          <w:tcPr>
            <w:tcW w:w="5237" w:type="dxa"/>
          </w:tcPr>
          <w:p w14:paraId="267B4C79" w14:textId="756AAA23" w:rsidR="00A81248" w:rsidRPr="007972F7" w:rsidRDefault="00823FCA" w:rsidP="00A81248">
            <w:pPr>
              <w:pStyle w:val="21"/>
            </w:pPr>
            <w:r>
              <w:rPr>
                <w:rFonts w:hint="eastAsia"/>
              </w:rPr>
              <w:t>题目：AI图像识别工具</w:t>
            </w:r>
          </w:p>
          <w:p w14:paraId="63319266" w14:textId="533B0C09" w:rsidR="00A81248" w:rsidRPr="007972F7" w:rsidRDefault="00823FCA" w:rsidP="00C66528">
            <w:pPr>
              <w:pStyle w:val="21"/>
            </w:pPr>
            <w:r>
              <w:rPr>
                <w:rFonts w:hint="eastAsia"/>
              </w:rPr>
              <w:t>班级：电子信息类2</w:t>
            </w:r>
            <w:r>
              <w:t>1-3</w:t>
            </w:r>
            <w:r>
              <w:rPr>
                <w:rFonts w:hint="eastAsia"/>
              </w:rPr>
              <w:t>班</w:t>
            </w:r>
          </w:p>
        </w:tc>
      </w:tr>
      <w:tr w:rsidR="00A81248" w:rsidRPr="007972F7" w14:paraId="27EAE57E" w14:textId="77777777" w:rsidTr="00A31A5B">
        <w:trPr>
          <w:trHeight w:val="1402"/>
        </w:trPr>
        <w:tc>
          <w:tcPr>
            <w:tcW w:w="5395" w:type="dxa"/>
          </w:tcPr>
          <w:p w14:paraId="0E3C8FEC" w14:textId="77777777" w:rsidR="00A81248" w:rsidRPr="007972F7" w:rsidRDefault="00A81248"/>
        </w:tc>
        <w:tc>
          <w:tcPr>
            <w:tcW w:w="5237" w:type="dxa"/>
          </w:tcPr>
          <w:p w14:paraId="446A040F" w14:textId="006739F7" w:rsidR="00A81248" w:rsidRPr="007972F7" w:rsidRDefault="00823FCA" w:rsidP="00A81248">
            <w:pPr>
              <w:pStyle w:val="21"/>
            </w:pPr>
            <w:r>
              <w:rPr>
                <w:rFonts w:hint="eastAsia"/>
              </w:rPr>
              <w:t>小组名称：</w:t>
            </w:r>
            <w:proofErr w:type="gramStart"/>
            <w:r w:rsidR="00F776D8">
              <w:rPr>
                <w:rFonts w:hint="eastAsia"/>
              </w:rPr>
              <w:t>嗨害嗨</w:t>
            </w:r>
            <w:proofErr w:type="gramEnd"/>
          </w:p>
          <w:p w14:paraId="322A9D8D" w14:textId="2FCA723C" w:rsidR="00A81248" w:rsidRPr="007972F7" w:rsidRDefault="00823FCA" w:rsidP="00A81248">
            <w:pPr>
              <w:pStyle w:val="21"/>
            </w:pPr>
            <w:r>
              <w:rPr>
                <w:rFonts w:hint="eastAsia"/>
              </w:rPr>
              <w:t>指导教师：徐玉辰</w:t>
            </w:r>
          </w:p>
        </w:tc>
      </w:tr>
    </w:tbl>
    <w:p w14:paraId="7972E03F" w14:textId="77777777" w:rsidR="000C4ED1" w:rsidRPr="007972F7" w:rsidRDefault="00430921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D632FA" wp14:editId="296E8BAB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461D1" id="组 1" o:spid="_x0000_s1026" alt="&quot;&quot;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11570A8" w14:textId="6439969C" w:rsidR="00FB65B8" w:rsidRDefault="000E4A4A" w:rsidP="000E4A4A">
      <w:pPr>
        <w:pStyle w:val="51"/>
        <w:rPr>
          <w:sz w:val="52"/>
          <w:szCs w:val="20"/>
        </w:rPr>
      </w:pPr>
      <w:r w:rsidRPr="000E4A4A">
        <w:rPr>
          <w:rFonts w:hint="eastAsia"/>
          <w:sz w:val="52"/>
          <w:szCs w:val="20"/>
        </w:rPr>
        <w:lastRenderedPageBreak/>
        <w:t>小组人员组成</w:t>
      </w:r>
    </w:p>
    <w:p w14:paraId="1053B7D7" w14:textId="0E7DAD95" w:rsidR="00982B4D" w:rsidRDefault="00982B4D" w:rsidP="00982B4D"/>
    <w:p w14:paraId="0678EFF8" w14:textId="77777777" w:rsidR="00982B4D" w:rsidRPr="00982B4D" w:rsidRDefault="00982B4D" w:rsidP="00982B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"/>
        <w:gridCol w:w="1694"/>
        <w:gridCol w:w="1694"/>
        <w:gridCol w:w="1694"/>
        <w:gridCol w:w="1694"/>
        <w:gridCol w:w="1694"/>
        <w:gridCol w:w="1694"/>
      </w:tblGrid>
      <w:tr w:rsidR="009475A1" w14:paraId="630366DF" w14:textId="77777777" w:rsidTr="00982B4D"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41A685DA" w14:textId="42FE94C9" w:rsidR="000E4A4A" w:rsidRDefault="000E4A4A" w:rsidP="000E4A4A">
            <w:r>
              <w:rPr>
                <w:rFonts w:hint="eastAsia"/>
              </w:rPr>
              <w:t>姓名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2C69CA46" w14:textId="4E8D9D16" w:rsidR="000E4A4A" w:rsidRDefault="000E4A4A" w:rsidP="000E4A4A">
            <w:proofErr w:type="gramStart"/>
            <w:r>
              <w:rPr>
                <w:rFonts w:hint="eastAsia"/>
              </w:rPr>
              <w:t>田博松</w:t>
            </w:r>
            <w:proofErr w:type="gramEnd"/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71819D3E" w14:textId="6669C8A1" w:rsidR="000E4A4A" w:rsidRDefault="009475A1" w:rsidP="000E4A4A">
            <w:r>
              <w:rPr>
                <w:rFonts w:hint="eastAsia"/>
              </w:rPr>
              <w:t>吴凡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147A4E1C" w14:textId="35D8AE8B" w:rsidR="000E4A4A" w:rsidRDefault="009475A1" w:rsidP="000E4A4A">
            <w:r>
              <w:rPr>
                <w:rFonts w:hint="eastAsia"/>
              </w:rPr>
              <w:t>王新宇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331341F1" w14:textId="0CB495E2" w:rsidR="000E4A4A" w:rsidRDefault="009475A1" w:rsidP="000E4A4A">
            <w:proofErr w:type="gramStart"/>
            <w:r>
              <w:rPr>
                <w:rFonts w:hint="eastAsia"/>
              </w:rPr>
              <w:t>毯</w:t>
            </w:r>
            <w:proofErr w:type="gramEnd"/>
            <w:r>
              <w:rPr>
                <w:rFonts w:hint="eastAsia"/>
              </w:rPr>
              <w:t>禄</w:t>
            </w:r>
            <w:proofErr w:type="gramStart"/>
            <w:r>
              <w:rPr>
                <w:rFonts w:hint="eastAsia"/>
              </w:rPr>
              <w:t>钊</w:t>
            </w:r>
            <w:proofErr w:type="gramEnd"/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04D5961E" w14:textId="0BCDB7A4" w:rsidR="000E4A4A" w:rsidRDefault="009475A1" w:rsidP="000E4A4A">
            <w:r>
              <w:rPr>
                <w:rFonts w:hint="eastAsia"/>
              </w:rPr>
              <w:t>田江玥</w:t>
            </w:r>
          </w:p>
        </w:tc>
        <w:tc>
          <w:tcPr>
            <w:tcW w:w="1522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10ECAF07" w14:textId="032C5778" w:rsidR="000E4A4A" w:rsidRDefault="009475A1" w:rsidP="000E4A4A">
            <w:proofErr w:type="gramStart"/>
            <w:r>
              <w:rPr>
                <w:rFonts w:hint="eastAsia"/>
              </w:rPr>
              <w:t>王硕</w:t>
            </w:r>
            <w:proofErr w:type="gramEnd"/>
          </w:p>
        </w:tc>
      </w:tr>
      <w:tr w:rsidR="009475A1" w14:paraId="311512FF" w14:textId="77777777" w:rsidTr="00982B4D"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148E7638" w14:textId="18ACCF70" w:rsidR="000E4A4A" w:rsidRDefault="000E4A4A" w:rsidP="000E4A4A">
            <w:r>
              <w:rPr>
                <w:rFonts w:hint="eastAsia"/>
              </w:rPr>
              <w:t>学号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385A09D3" w14:textId="6EABF145" w:rsidR="000E4A4A" w:rsidRPr="009475A1" w:rsidRDefault="000E4A4A" w:rsidP="000E4A4A">
            <w:pPr>
              <w:rPr>
                <w:sz w:val="21"/>
                <w:szCs w:val="21"/>
              </w:rPr>
            </w:pPr>
            <w:r w:rsidRPr="009475A1">
              <w:rPr>
                <w:rFonts w:hint="eastAsia"/>
                <w:sz w:val="21"/>
                <w:szCs w:val="21"/>
              </w:rPr>
              <w:t>2</w:t>
            </w:r>
            <w:r w:rsidRPr="009475A1">
              <w:rPr>
                <w:sz w:val="21"/>
                <w:szCs w:val="21"/>
              </w:rPr>
              <w:t>02111040246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7137C86E" w14:textId="5FFE5020" w:rsidR="000E4A4A" w:rsidRPr="009475A1" w:rsidRDefault="009475A1" w:rsidP="000E4A4A">
            <w:pPr>
              <w:rPr>
                <w:sz w:val="21"/>
                <w:szCs w:val="21"/>
              </w:rPr>
            </w:pPr>
            <w:r w:rsidRPr="009475A1">
              <w:rPr>
                <w:sz w:val="21"/>
                <w:szCs w:val="21"/>
              </w:rPr>
              <w:t>202111040250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04110991" w14:textId="0D8C0D40" w:rsidR="000E4A4A" w:rsidRPr="009475A1" w:rsidRDefault="009475A1" w:rsidP="000E4A4A">
            <w:pPr>
              <w:rPr>
                <w:sz w:val="21"/>
                <w:szCs w:val="21"/>
              </w:rPr>
            </w:pPr>
            <w:r w:rsidRPr="009475A1">
              <w:rPr>
                <w:sz w:val="21"/>
                <w:szCs w:val="21"/>
              </w:rPr>
              <w:t>202111040249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1CA8BED8" w14:textId="3379657B" w:rsidR="000E4A4A" w:rsidRPr="009475A1" w:rsidRDefault="009475A1" w:rsidP="000E4A4A">
            <w:pPr>
              <w:rPr>
                <w:sz w:val="21"/>
                <w:szCs w:val="21"/>
              </w:rPr>
            </w:pPr>
            <w:r w:rsidRPr="009475A1">
              <w:rPr>
                <w:sz w:val="21"/>
                <w:szCs w:val="21"/>
              </w:rPr>
              <w:t>202111040245</w:t>
            </w:r>
          </w:p>
        </w:tc>
        <w:tc>
          <w:tcPr>
            <w:tcW w:w="1521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10AE1CAB" w14:textId="7589E9BD" w:rsidR="000E4A4A" w:rsidRPr="009475A1" w:rsidRDefault="009475A1" w:rsidP="000E4A4A">
            <w:pPr>
              <w:rPr>
                <w:sz w:val="21"/>
                <w:szCs w:val="21"/>
              </w:rPr>
            </w:pPr>
            <w:r w:rsidRPr="009475A1">
              <w:rPr>
                <w:sz w:val="21"/>
                <w:szCs w:val="21"/>
              </w:rPr>
              <w:t>202111040247</w:t>
            </w:r>
          </w:p>
        </w:tc>
        <w:tc>
          <w:tcPr>
            <w:tcW w:w="1522" w:type="dxa"/>
            <w:tcBorders>
              <w:top w:val="single" w:sz="12" w:space="0" w:color="00C1C7" w:themeColor="accent2"/>
              <w:left w:val="single" w:sz="12" w:space="0" w:color="00C1C7" w:themeColor="accent2"/>
              <w:bottom w:val="single" w:sz="12" w:space="0" w:color="00C1C7" w:themeColor="accent2"/>
              <w:right w:val="single" w:sz="12" w:space="0" w:color="00C1C7" w:themeColor="accent2"/>
            </w:tcBorders>
          </w:tcPr>
          <w:p w14:paraId="028E8871" w14:textId="21771662" w:rsidR="000E4A4A" w:rsidRPr="009475A1" w:rsidRDefault="009475A1" w:rsidP="000E4A4A">
            <w:pPr>
              <w:rPr>
                <w:sz w:val="21"/>
                <w:szCs w:val="21"/>
              </w:rPr>
            </w:pPr>
            <w:r w:rsidRPr="009475A1">
              <w:rPr>
                <w:sz w:val="21"/>
                <w:szCs w:val="21"/>
              </w:rPr>
              <w:t>202111040248</w:t>
            </w:r>
          </w:p>
        </w:tc>
      </w:tr>
    </w:tbl>
    <w:p w14:paraId="0A12DD33" w14:textId="3C5D5359" w:rsidR="000E4A4A" w:rsidRDefault="000E4A4A" w:rsidP="000E4A4A"/>
    <w:p w14:paraId="63535200" w14:textId="77777777" w:rsidR="00982B4D" w:rsidRPr="000E4A4A" w:rsidRDefault="00982B4D" w:rsidP="000E4A4A"/>
    <w:p w14:paraId="116CF7AF" w14:textId="50E30BF9" w:rsidR="000E4A4A" w:rsidRDefault="000E4A4A" w:rsidP="009475A1">
      <w:pPr>
        <w:pStyle w:val="51"/>
        <w:numPr>
          <w:ilvl w:val="0"/>
          <w:numId w:val="19"/>
        </w:numPr>
        <w:rPr>
          <w:sz w:val="56"/>
          <w:szCs w:val="21"/>
        </w:rPr>
      </w:pPr>
      <w:r w:rsidRPr="000E4A4A">
        <w:rPr>
          <w:rFonts w:hint="eastAsia"/>
          <w:sz w:val="56"/>
          <w:szCs w:val="21"/>
        </w:rPr>
        <w:t>题目及要求</w:t>
      </w:r>
    </w:p>
    <w:p w14:paraId="44497888" w14:textId="77777777" w:rsidR="009475A1" w:rsidRPr="009475A1" w:rsidRDefault="009475A1" w:rsidP="009475A1"/>
    <w:p w14:paraId="276965A3" w14:textId="51A1CC5A" w:rsidR="00982B4D" w:rsidRDefault="000E4A4A" w:rsidP="009475A1">
      <w:pPr>
        <w:spacing w:beforeLines="100" w:before="240" w:afterLines="100" w:after="240" w:line="360" w:lineRule="auto"/>
        <w:ind w:firstLineChars="200" w:firstLine="560"/>
        <w:rPr>
          <w:sz w:val="28"/>
          <w:szCs w:val="28"/>
        </w:rPr>
      </w:pPr>
      <w:r w:rsidRPr="00982B4D">
        <w:rPr>
          <w:rFonts w:hint="eastAsia"/>
          <w:sz w:val="28"/>
          <w:szCs w:val="28"/>
        </w:rPr>
        <w:t>随着深度学习算法的兴起和普及，人工智能领域取得了令人瞩目的成绩。如今在AI图像识别领域更是发展迅速。通过AI图像识别可以将以前只能由人工完成的任务转换由计算机自动完成。我们将通过Python与PyQt</w:t>
      </w:r>
      <w:r w:rsidRPr="00982B4D">
        <w:rPr>
          <w:sz w:val="28"/>
          <w:szCs w:val="28"/>
        </w:rPr>
        <w:t>5+</w:t>
      </w:r>
      <w:r w:rsidRPr="00982B4D">
        <w:rPr>
          <w:rFonts w:hint="eastAsia"/>
          <w:sz w:val="28"/>
          <w:szCs w:val="28"/>
        </w:rPr>
        <w:t>百度AI开放平台的开放接口来实现简单的识别图片上的信息项目-</w:t>
      </w:r>
      <w:r w:rsidRPr="00982B4D">
        <w:rPr>
          <w:sz w:val="28"/>
          <w:szCs w:val="28"/>
        </w:rPr>
        <w:t>---</w:t>
      </w:r>
      <w:r w:rsidRPr="00982B4D">
        <w:rPr>
          <w:rFonts w:hint="eastAsia"/>
          <w:sz w:val="28"/>
          <w:szCs w:val="28"/>
        </w:rPr>
        <w:t>AI图像识别工具。</w:t>
      </w:r>
    </w:p>
    <w:p w14:paraId="47297575" w14:textId="77777777" w:rsidR="009475A1" w:rsidRPr="00982B4D" w:rsidRDefault="009475A1" w:rsidP="000E4A4A">
      <w:pPr>
        <w:spacing w:beforeLines="50" w:before="120" w:afterLines="50" w:after="120"/>
        <w:ind w:firstLineChars="200" w:firstLine="560"/>
        <w:rPr>
          <w:sz w:val="28"/>
          <w:szCs w:val="28"/>
        </w:rPr>
      </w:pPr>
    </w:p>
    <w:p w14:paraId="24C878F2" w14:textId="0731EE02" w:rsidR="00982B4D" w:rsidRDefault="00982B4D" w:rsidP="00982B4D">
      <w:pPr>
        <w:pStyle w:val="51"/>
        <w:rPr>
          <w:sz w:val="56"/>
          <w:szCs w:val="21"/>
        </w:rPr>
      </w:pPr>
      <w:r>
        <w:rPr>
          <w:rFonts w:hint="eastAsia"/>
          <w:sz w:val="56"/>
          <w:szCs w:val="21"/>
        </w:rPr>
        <w:t>二</w:t>
      </w:r>
      <w:r w:rsidRPr="000E4A4A">
        <w:rPr>
          <w:rFonts w:hint="eastAsia"/>
          <w:sz w:val="56"/>
          <w:szCs w:val="21"/>
        </w:rPr>
        <w:t>、</w:t>
      </w:r>
      <w:r>
        <w:rPr>
          <w:rFonts w:hint="eastAsia"/>
          <w:sz w:val="56"/>
          <w:szCs w:val="21"/>
        </w:rPr>
        <w:t>过程及内容</w:t>
      </w:r>
    </w:p>
    <w:p w14:paraId="0C65B0B7" w14:textId="2456F0C7" w:rsidR="00982B4D" w:rsidRDefault="00982B4D" w:rsidP="00982B4D">
      <w:pPr>
        <w:pStyle w:val="31"/>
        <w:numPr>
          <w:ilvl w:val="0"/>
          <w:numId w:val="18"/>
        </w:numPr>
      </w:pPr>
      <w:r w:rsidRPr="00982B4D">
        <w:rPr>
          <w:rFonts w:hint="eastAsia"/>
        </w:rPr>
        <w:t>总体设计</w:t>
      </w:r>
    </w:p>
    <w:p w14:paraId="365FBEE9" w14:textId="42A7B3C4" w:rsidR="00982B4D" w:rsidRPr="00982B4D" w:rsidRDefault="00982B4D" w:rsidP="00982B4D">
      <w:r>
        <w:rPr>
          <w:rFonts w:hint="eastAsia"/>
          <w:noProof/>
        </w:rPr>
        <w:drawing>
          <wp:inline distT="0" distB="0" distL="0" distR="0" wp14:anchorId="4BCAE92F" wp14:editId="222E0CBC">
            <wp:extent cx="6418359" cy="2115047"/>
            <wp:effectExtent l="0" t="0" r="209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7E756D" w14:textId="42E1C9B2" w:rsidR="00334C30" w:rsidRDefault="00982B4D" w:rsidP="00982B4D">
      <w:pPr>
        <w:pStyle w:val="31"/>
        <w:numPr>
          <w:ilvl w:val="0"/>
          <w:numId w:val="18"/>
        </w:numPr>
      </w:pPr>
      <w:r w:rsidRPr="00982B4D">
        <w:rPr>
          <w:rFonts w:hint="eastAsia"/>
        </w:rPr>
        <w:t>主要模块</w:t>
      </w:r>
    </w:p>
    <w:p w14:paraId="6B039731" w14:textId="7860EB58" w:rsidR="008F6CCA" w:rsidRPr="008F6CCA" w:rsidRDefault="008F6CCA" w:rsidP="008F6CCA">
      <w:pPr>
        <w:pStyle w:val="aa"/>
        <w:rPr>
          <w:b/>
          <w:bCs/>
          <w:i w:val="0"/>
          <w:iCs/>
          <w:color w:val="0D294E" w:themeColor="accent1" w:themeShade="BF"/>
        </w:rPr>
      </w:pPr>
      <w:r w:rsidRPr="008F6CCA">
        <w:rPr>
          <w:rFonts w:hint="eastAsia"/>
          <w:b/>
          <w:bCs/>
          <w:i w:val="0"/>
          <w:iCs/>
          <w:color w:val="0D294E" w:themeColor="accent1" w:themeShade="BF"/>
        </w:rPr>
        <w:t>1、第三方库</w:t>
      </w:r>
    </w:p>
    <w:p w14:paraId="3439161A" w14:textId="4CA3A0A2" w:rsidR="00982B4D" w:rsidRDefault="00334C30" w:rsidP="008F6CCA">
      <w:pPr>
        <w:pStyle w:val="31"/>
      </w:pPr>
      <w:r>
        <w:rPr>
          <w:rFonts w:hint="eastAsia"/>
          <w:noProof/>
        </w:rPr>
        <w:lastRenderedPageBreak/>
        <w:drawing>
          <wp:inline distT="0" distB="0" distL="0" distR="0" wp14:anchorId="061A0510" wp14:editId="6306C69D">
            <wp:extent cx="6750658" cy="1836751"/>
            <wp:effectExtent l="0" t="0" r="12700" b="1143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C563F31" w14:textId="53C31A8F" w:rsidR="008F6CCA" w:rsidRDefault="008F6CCA" w:rsidP="008F6CCA"/>
    <w:p w14:paraId="7EDEBF08" w14:textId="58CC513E" w:rsidR="008F6CCA" w:rsidRPr="008F6CCA" w:rsidRDefault="008F6CCA" w:rsidP="008F6CCA">
      <w:pPr>
        <w:pStyle w:val="aa"/>
        <w:rPr>
          <w:b/>
          <w:bCs/>
          <w:i w:val="0"/>
          <w:iCs/>
          <w:color w:val="0D294E" w:themeColor="accent1" w:themeShade="BF"/>
        </w:rPr>
      </w:pPr>
      <w:r>
        <w:rPr>
          <w:rFonts w:hint="eastAsia"/>
          <w:b/>
          <w:bCs/>
          <w:i w:val="0"/>
          <w:iCs/>
          <w:color w:val="0D294E" w:themeColor="accent1" w:themeShade="BF"/>
        </w:rPr>
        <w:t>2、</w:t>
      </w:r>
      <w:r w:rsidRPr="008F6CCA">
        <w:rPr>
          <w:rFonts w:hint="eastAsia"/>
          <w:b/>
          <w:bCs/>
          <w:i w:val="0"/>
          <w:iCs/>
          <w:color w:val="0D294E" w:themeColor="accent1" w:themeShade="BF"/>
        </w:rPr>
        <w:t>主要模块</w:t>
      </w:r>
    </w:p>
    <w:p w14:paraId="7AE571F3" w14:textId="043BDE3A" w:rsidR="008F6CCA" w:rsidRPr="009E5394" w:rsidRDefault="008F6CCA" w:rsidP="008F6CCA">
      <w:pPr>
        <w:rPr>
          <w:b/>
          <w:bCs/>
        </w:rPr>
      </w:pPr>
      <w:proofErr w:type="spellStart"/>
      <w:r w:rsidRPr="008F6CCA">
        <w:rPr>
          <w:b/>
          <w:bCs/>
        </w:rPr>
        <w:t>Ui_Form</w:t>
      </w:r>
      <w:proofErr w:type="spellEnd"/>
      <w:r w:rsidRPr="009E5394">
        <w:rPr>
          <w:b/>
          <w:bCs/>
        </w:rPr>
        <w:tab/>
      </w:r>
      <w:r w:rsidRPr="009E5394">
        <w:rPr>
          <w:rFonts w:hint="eastAsia"/>
          <w:b/>
          <w:bCs/>
        </w:rPr>
        <w:t>整体图形模块</w:t>
      </w:r>
    </w:p>
    <w:p w14:paraId="122DF7BA" w14:textId="3B523C87" w:rsidR="008F6CCA" w:rsidRDefault="008F6CCA" w:rsidP="008F6CCA">
      <w:r>
        <w:tab/>
      </w:r>
      <w:proofErr w:type="spellStart"/>
      <w:r w:rsidRPr="008F6CCA">
        <w:t>setupUi</w:t>
      </w:r>
      <w:proofErr w:type="spellEnd"/>
      <w:r>
        <w:tab/>
      </w:r>
      <w:r>
        <w:rPr>
          <w:rFonts w:hint="eastAsia"/>
        </w:rPr>
        <w:t>UI界面的设置参数</w:t>
      </w:r>
    </w:p>
    <w:p w14:paraId="4DCC85DD" w14:textId="1381E7F5" w:rsidR="009E5394" w:rsidRDefault="009E5394" w:rsidP="009E5394">
      <w:r>
        <w:tab/>
      </w:r>
      <w:proofErr w:type="spellStart"/>
      <w:r w:rsidRPr="009E5394">
        <w:t>retranslateUi</w:t>
      </w:r>
      <w:proofErr w:type="spellEnd"/>
      <w:r>
        <w:tab/>
      </w:r>
      <w:r>
        <w:rPr>
          <w:rFonts w:hint="eastAsia"/>
        </w:rPr>
        <w:t>需要识别的类型</w:t>
      </w:r>
    </w:p>
    <w:p w14:paraId="0CE9A850" w14:textId="770D02A1" w:rsidR="009E5394" w:rsidRDefault="009E5394" w:rsidP="009E5394">
      <w:r>
        <w:tab/>
        <w:t>copytext</w:t>
      </w:r>
      <w:r>
        <w:tab/>
      </w:r>
      <w:r>
        <w:rPr>
          <w:rFonts w:hint="eastAsia"/>
        </w:rPr>
        <w:t>复制到剪贴板</w:t>
      </w:r>
    </w:p>
    <w:p w14:paraId="308FB5DF" w14:textId="7AB6516A" w:rsidR="009E5394" w:rsidRDefault="009E5394" w:rsidP="009E5394">
      <w:r>
        <w:tab/>
      </w:r>
      <w:proofErr w:type="spellStart"/>
      <w:r w:rsidRPr="009E5394">
        <w:t>openfile</w:t>
      </w:r>
      <w:proofErr w:type="spellEnd"/>
      <w:r>
        <w:tab/>
      </w:r>
      <w:r>
        <w:rPr>
          <w:rFonts w:hint="eastAsia"/>
        </w:rPr>
        <w:t>打开文件</w:t>
      </w:r>
    </w:p>
    <w:p w14:paraId="0C58CCD8" w14:textId="06D601F5" w:rsidR="009E5394" w:rsidRDefault="009E5394" w:rsidP="009E5394">
      <w:r>
        <w:tab/>
      </w:r>
      <w:proofErr w:type="spellStart"/>
      <w:r w:rsidRPr="009E5394">
        <w:t>get_token</w:t>
      </w:r>
      <w:proofErr w:type="spellEnd"/>
      <w:r>
        <w:tab/>
      </w:r>
      <w:r>
        <w:rPr>
          <w:rFonts w:hint="eastAsia"/>
        </w:rPr>
        <w:t>获取返回的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值</w:t>
      </w:r>
    </w:p>
    <w:p w14:paraId="56F83D27" w14:textId="20454392" w:rsidR="009E5394" w:rsidRDefault="009E5394" w:rsidP="009E5394">
      <w:r>
        <w:tab/>
      </w:r>
      <w:proofErr w:type="spellStart"/>
      <w:r w:rsidRPr="009E5394">
        <w:t>typeTp</w:t>
      </w:r>
      <w:proofErr w:type="spellEnd"/>
      <w:r>
        <w:tab/>
      </w:r>
      <w:r>
        <w:rPr>
          <w:rFonts w:hint="eastAsia"/>
        </w:rPr>
        <w:t>识别图片</w:t>
      </w:r>
    </w:p>
    <w:p w14:paraId="3D3541E6" w14:textId="23D8A2E5" w:rsidR="00334C30" w:rsidRDefault="009E5394" w:rsidP="00334C30">
      <w:r>
        <w:tab/>
      </w:r>
      <w:r>
        <w:tab/>
      </w:r>
      <w:r w:rsidRPr="009E5394">
        <w:rPr>
          <w:noProof/>
        </w:rPr>
        <w:drawing>
          <wp:inline distT="0" distB="0" distL="0" distR="0" wp14:anchorId="63F586C1" wp14:editId="5D3F76A6">
            <wp:extent cx="3962953" cy="42868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DF14" w14:textId="31676715" w:rsidR="009E5394" w:rsidRPr="009E5394" w:rsidRDefault="009E5394" w:rsidP="00334C30">
      <w:pPr>
        <w:rPr>
          <w:b/>
          <w:bCs/>
        </w:rPr>
      </w:pPr>
      <w:r w:rsidRPr="009E5394">
        <w:rPr>
          <w:rFonts w:hint="eastAsia"/>
          <w:b/>
          <w:bCs/>
        </w:rPr>
        <w:t>初始化</w:t>
      </w:r>
    </w:p>
    <w:p w14:paraId="32CC0860" w14:textId="77777777" w:rsidR="009E5394" w:rsidRPr="009E5394" w:rsidRDefault="009E5394" w:rsidP="009E5394">
      <w:pPr>
        <w:ind w:left="2160"/>
      </w:pPr>
      <w:r w:rsidRPr="009E5394">
        <w:t>if __name__ == '__main__':</w:t>
      </w:r>
      <w:r w:rsidRPr="009E5394">
        <w:br/>
        <w:t xml:space="preserve">    app = </w:t>
      </w:r>
      <w:proofErr w:type="spellStart"/>
      <w:r w:rsidRPr="009E5394">
        <w:t>QtWidgets.QApplication</w:t>
      </w:r>
      <w:proofErr w:type="spellEnd"/>
      <w:r w:rsidRPr="009E5394">
        <w:t>(</w:t>
      </w:r>
      <w:proofErr w:type="spellStart"/>
      <w:proofErr w:type="gramStart"/>
      <w:r w:rsidRPr="009E5394">
        <w:t>sys.argv</w:t>
      </w:r>
      <w:proofErr w:type="spellEnd"/>
      <w:proofErr w:type="gramEnd"/>
      <w:r w:rsidRPr="009E5394">
        <w:t>)</w:t>
      </w:r>
      <w:r w:rsidRPr="009E5394">
        <w:br/>
        <w:t xml:space="preserve">    </w:t>
      </w:r>
      <w:proofErr w:type="spellStart"/>
      <w:r w:rsidRPr="009E5394">
        <w:t>MainWindow</w:t>
      </w:r>
      <w:proofErr w:type="spellEnd"/>
      <w:r w:rsidRPr="009E5394">
        <w:t xml:space="preserve"> = </w:t>
      </w:r>
      <w:proofErr w:type="spellStart"/>
      <w:r w:rsidRPr="009E5394">
        <w:t>QtWidgets.QMainWindow</w:t>
      </w:r>
      <w:proofErr w:type="spellEnd"/>
      <w:r w:rsidRPr="009E5394">
        <w:t>()</w:t>
      </w:r>
      <w:r w:rsidRPr="009E5394">
        <w:br/>
      </w:r>
      <w:r w:rsidRPr="009E5394">
        <w:lastRenderedPageBreak/>
        <w:t xml:space="preserve">    </w:t>
      </w:r>
      <w:proofErr w:type="spellStart"/>
      <w:r w:rsidRPr="009E5394">
        <w:t>ui</w:t>
      </w:r>
      <w:proofErr w:type="spellEnd"/>
      <w:r w:rsidRPr="009E5394">
        <w:t xml:space="preserve"> = </w:t>
      </w:r>
      <w:proofErr w:type="spellStart"/>
      <w:r w:rsidRPr="009E5394">
        <w:t>Ui_Form</w:t>
      </w:r>
      <w:proofErr w:type="spellEnd"/>
      <w:r w:rsidRPr="009E5394">
        <w:t>()</w:t>
      </w:r>
      <w:r w:rsidRPr="009E5394">
        <w:br/>
        <w:t xml:space="preserve">    </w:t>
      </w:r>
      <w:proofErr w:type="spellStart"/>
      <w:r w:rsidRPr="009E5394">
        <w:t>ui.setupUi</w:t>
      </w:r>
      <w:proofErr w:type="spellEnd"/>
      <w:r w:rsidRPr="009E5394">
        <w:t>(</w:t>
      </w:r>
      <w:proofErr w:type="spellStart"/>
      <w:r w:rsidRPr="009E5394">
        <w:t>MainWindow</w:t>
      </w:r>
      <w:proofErr w:type="spellEnd"/>
      <w:r w:rsidRPr="009E5394">
        <w:t>)</w:t>
      </w:r>
      <w:r w:rsidRPr="009E5394">
        <w:br/>
        <w:t xml:space="preserve">    </w:t>
      </w:r>
      <w:proofErr w:type="spellStart"/>
      <w:r w:rsidRPr="009E5394">
        <w:t>MainWindow.show</w:t>
      </w:r>
      <w:proofErr w:type="spellEnd"/>
      <w:r w:rsidRPr="009E5394">
        <w:t>()</w:t>
      </w:r>
      <w:r w:rsidRPr="009E5394">
        <w:br/>
        <w:t xml:space="preserve">    </w:t>
      </w:r>
      <w:proofErr w:type="spellStart"/>
      <w:r w:rsidRPr="009E5394">
        <w:t>sys.exit</w:t>
      </w:r>
      <w:proofErr w:type="spellEnd"/>
      <w:r w:rsidRPr="009E5394">
        <w:t>(</w:t>
      </w:r>
      <w:proofErr w:type="spellStart"/>
      <w:r w:rsidRPr="009E5394">
        <w:t>app.exec</w:t>
      </w:r>
      <w:proofErr w:type="spellEnd"/>
      <w:r w:rsidRPr="009E5394">
        <w:t>_())</w:t>
      </w:r>
    </w:p>
    <w:p w14:paraId="3C7AE687" w14:textId="77777777" w:rsidR="009E5394" w:rsidRPr="009E5394" w:rsidRDefault="009E5394" w:rsidP="00334C30"/>
    <w:p w14:paraId="33D866AB" w14:textId="66EA6FA3" w:rsidR="009E5394" w:rsidRDefault="009E5394" w:rsidP="00334C30"/>
    <w:p w14:paraId="4AC9A657" w14:textId="34FF478D" w:rsidR="009E5394" w:rsidRDefault="009E5394" w:rsidP="00334C30"/>
    <w:p w14:paraId="23B0AEA5" w14:textId="77777777" w:rsidR="009E5394" w:rsidRPr="00334C30" w:rsidRDefault="009E5394" w:rsidP="00334C30"/>
    <w:p w14:paraId="0D11B113" w14:textId="549385F2" w:rsidR="00982B4D" w:rsidRDefault="00982B4D" w:rsidP="00982B4D">
      <w:pPr>
        <w:pStyle w:val="31"/>
        <w:numPr>
          <w:ilvl w:val="0"/>
          <w:numId w:val="18"/>
        </w:numPr>
      </w:pPr>
      <w:r w:rsidRPr="00982B4D">
        <w:rPr>
          <w:rFonts w:hint="eastAsia"/>
        </w:rPr>
        <w:t>程序及运行结果截图</w:t>
      </w:r>
    </w:p>
    <w:p w14:paraId="1AB6ACDD" w14:textId="1332425C" w:rsidR="00982B4D" w:rsidRDefault="008861C0" w:rsidP="008861C0">
      <w:pPr>
        <w:spacing w:beforeLines="100" w:before="240" w:afterLines="100" w:after="240"/>
      </w:pPr>
      <w:proofErr w:type="gramStart"/>
      <w:r w:rsidRPr="008861C0">
        <w:rPr>
          <w:rFonts w:hint="eastAsia"/>
          <w:b/>
          <w:bCs/>
          <w:color w:val="0D294E" w:themeColor="accent1" w:themeShade="BF"/>
        </w:rPr>
        <w:t>程序网盘</w:t>
      </w:r>
      <w:proofErr w:type="gramEnd"/>
      <w:r w:rsidRPr="008861C0">
        <w:rPr>
          <w:rFonts w:hint="eastAsia"/>
          <w:b/>
          <w:bCs/>
          <w:color w:val="0D294E" w:themeColor="accent1" w:themeShade="BF"/>
        </w:rPr>
        <w:t>地址</w:t>
      </w:r>
      <w:r>
        <w:rPr>
          <w:rFonts w:hint="eastAsia"/>
        </w:rPr>
        <w:t>：</w:t>
      </w:r>
      <w:hyperlink r:id="rId22" w:history="1">
        <w:r w:rsidRPr="003B64CD">
          <w:rPr>
            <w:rStyle w:val="affffff5"/>
          </w:rPr>
          <w:t>https://www.aliyundrive.com/s/oY6qvt2JP18</w:t>
        </w:r>
      </w:hyperlink>
    </w:p>
    <w:p w14:paraId="4B2B9522" w14:textId="087850A4" w:rsidR="008861C0" w:rsidRDefault="00AF18D2" w:rsidP="008861C0">
      <w:pPr>
        <w:spacing w:beforeLines="100" w:before="240" w:afterLines="100" w:after="240"/>
        <w:rPr>
          <w:b/>
          <w:bCs/>
          <w:color w:val="0D294E" w:themeColor="accent1" w:themeShade="BF"/>
        </w:rPr>
      </w:pPr>
      <w:r w:rsidRPr="008861C0">
        <w:rPr>
          <w:b/>
          <w:bCs/>
          <w:noProof/>
          <w:color w:val="0D294E" w:themeColor="accent1" w:themeShade="BF"/>
        </w:rPr>
        <w:drawing>
          <wp:anchor distT="0" distB="0" distL="114300" distR="114300" simplePos="0" relativeHeight="251662336" behindDoc="0" locked="0" layoutInCell="1" allowOverlap="1" wp14:anchorId="09AD730F" wp14:editId="7622503D">
            <wp:simplePos x="0" y="0"/>
            <wp:positionH relativeFrom="column">
              <wp:posOffset>1006387</wp:posOffset>
            </wp:positionH>
            <wp:positionV relativeFrom="paragraph">
              <wp:posOffset>370338</wp:posOffset>
            </wp:positionV>
            <wp:extent cx="463613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479" y="21493"/>
                <wp:lineTo x="2147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C0" w:rsidRPr="008861C0">
        <w:rPr>
          <w:rFonts w:hint="eastAsia"/>
          <w:b/>
          <w:bCs/>
          <w:color w:val="0D294E" w:themeColor="accent1" w:themeShade="BF"/>
        </w:rPr>
        <w:t>运行结果截图</w:t>
      </w:r>
      <w:r w:rsidR="008861C0">
        <w:rPr>
          <w:rFonts w:hint="eastAsia"/>
          <w:b/>
          <w:bCs/>
          <w:color w:val="0D294E" w:themeColor="accent1" w:themeShade="BF"/>
        </w:rPr>
        <w:t>：</w:t>
      </w:r>
    </w:p>
    <w:p w14:paraId="55E51FFC" w14:textId="66932E61" w:rsidR="008861C0" w:rsidRPr="008861C0" w:rsidRDefault="003A28C6" w:rsidP="003A28C6">
      <w:pPr>
        <w:jc w:val="center"/>
        <w:rPr>
          <w:b/>
          <w:bCs/>
          <w:color w:val="0D294E" w:themeColor="accent1" w:themeShade="BF"/>
        </w:rPr>
      </w:pPr>
      <w:r w:rsidRPr="008861C0">
        <w:rPr>
          <w:noProof/>
        </w:rPr>
        <w:lastRenderedPageBreak/>
        <w:drawing>
          <wp:inline distT="0" distB="0" distL="0" distR="0" wp14:anchorId="1F7FB6E1" wp14:editId="51824923">
            <wp:extent cx="4645683" cy="381662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870" cy="38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D40" w14:textId="383F2DE9" w:rsidR="00982B4D" w:rsidRPr="008861C0" w:rsidRDefault="00982B4D" w:rsidP="00982B4D"/>
    <w:p w14:paraId="5AD9D275" w14:textId="599DB228" w:rsidR="00982B4D" w:rsidRDefault="003A28C6" w:rsidP="003A28C6">
      <w:pPr>
        <w:spacing w:beforeLines="50" w:before="120" w:afterLines="50" w:after="120"/>
        <w:jc w:val="center"/>
      </w:pPr>
      <w:r w:rsidRPr="003A28C6">
        <w:rPr>
          <w:noProof/>
        </w:rPr>
        <w:drawing>
          <wp:inline distT="0" distB="0" distL="0" distR="0" wp14:anchorId="0B558551" wp14:editId="3866C4EE">
            <wp:extent cx="4623150" cy="384843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4294" cy="38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9B7" w14:textId="77777777" w:rsidR="003A28C6" w:rsidRDefault="003A28C6" w:rsidP="003A28C6">
      <w:pPr>
        <w:spacing w:beforeLines="50" w:before="120" w:afterLines="50" w:after="120"/>
      </w:pPr>
    </w:p>
    <w:p w14:paraId="5557FB82" w14:textId="5A49C416" w:rsidR="003A28C6" w:rsidRDefault="003A28C6" w:rsidP="003A28C6">
      <w:pPr>
        <w:pStyle w:val="51"/>
        <w:rPr>
          <w:sz w:val="56"/>
          <w:szCs w:val="21"/>
        </w:rPr>
      </w:pPr>
      <w:r>
        <w:rPr>
          <w:rFonts w:hint="eastAsia"/>
          <w:sz w:val="56"/>
          <w:szCs w:val="21"/>
        </w:rPr>
        <w:lastRenderedPageBreak/>
        <w:t>三、结论</w:t>
      </w:r>
    </w:p>
    <w:p w14:paraId="58581331" w14:textId="48296DF3" w:rsidR="003A28C6" w:rsidRPr="0001673B" w:rsidRDefault="00FC083F" w:rsidP="0001673B">
      <w:pPr>
        <w:spacing w:beforeLines="100" w:before="240" w:afterLines="100" w:after="240"/>
        <w:ind w:firstLineChars="200" w:firstLine="560"/>
        <w:rPr>
          <w:sz w:val="28"/>
          <w:szCs w:val="28"/>
        </w:rPr>
      </w:pPr>
      <w:r w:rsidRPr="0001673B">
        <w:rPr>
          <w:rFonts w:hint="eastAsia"/>
          <w:sz w:val="28"/>
          <w:szCs w:val="28"/>
        </w:rPr>
        <w:t>通过designer工具绘制出UI界面，再通过各种函数将文件打开，显示路径，复制到剪贴板等功能对应到各个位置。其次通过百度的AI接口获取返回的</w:t>
      </w:r>
      <w:proofErr w:type="spellStart"/>
      <w:r w:rsidRPr="0001673B">
        <w:rPr>
          <w:rFonts w:hint="eastAsia"/>
          <w:sz w:val="28"/>
          <w:szCs w:val="28"/>
        </w:rPr>
        <w:t>json</w:t>
      </w:r>
      <w:proofErr w:type="spellEnd"/>
      <w:r w:rsidRPr="0001673B">
        <w:rPr>
          <w:rFonts w:hint="eastAsia"/>
          <w:sz w:val="28"/>
          <w:szCs w:val="28"/>
        </w:rPr>
        <w:t>值，解析以后通过函数放在对应的标签中。</w:t>
      </w:r>
      <w:r w:rsidR="0001673B" w:rsidRPr="0001673B">
        <w:rPr>
          <w:rFonts w:hint="eastAsia"/>
          <w:sz w:val="28"/>
          <w:szCs w:val="28"/>
        </w:rPr>
        <w:t>通过简单叙述整个项目的内容，总结出我们的结论：自顶向下和自底向上贯穿程序设计和执行的整个过程，模块化的编程更有利于程序的设计以及后期的维护。</w:t>
      </w:r>
    </w:p>
    <w:p w14:paraId="7CCC702A" w14:textId="6FBD2646" w:rsidR="003A28C6" w:rsidRDefault="003A28C6" w:rsidP="003A28C6">
      <w:pPr>
        <w:pStyle w:val="51"/>
        <w:rPr>
          <w:sz w:val="56"/>
          <w:szCs w:val="21"/>
        </w:rPr>
      </w:pPr>
      <w:r>
        <w:rPr>
          <w:rFonts w:hint="eastAsia"/>
          <w:sz w:val="56"/>
          <w:szCs w:val="21"/>
        </w:rPr>
        <w:t>四、任务说明</w:t>
      </w:r>
    </w:p>
    <w:p w14:paraId="605EB3B6" w14:textId="1DDA011B" w:rsidR="003A28C6" w:rsidRPr="00327743" w:rsidRDefault="0001673B" w:rsidP="00982B4D">
      <w:pPr>
        <w:spacing w:beforeLines="50" w:before="120" w:afterLines="50" w:after="120"/>
        <w:rPr>
          <w:sz w:val="21"/>
          <w:szCs w:val="21"/>
        </w:rPr>
      </w:pPr>
      <w:r w:rsidRPr="00327743">
        <w:rPr>
          <w:rFonts w:hint="eastAsia"/>
          <w:sz w:val="21"/>
          <w:szCs w:val="21"/>
        </w:rPr>
        <w:t>田博松：</w:t>
      </w:r>
      <w:r w:rsidR="0024055A" w:rsidRPr="00327743">
        <w:rPr>
          <w:rFonts w:hint="eastAsia"/>
          <w:sz w:val="21"/>
          <w:szCs w:val="21"/>
        </w:rPr>
        <w:t>申请百度AI接口以及创建相关的应用实例；通过designer工具设计出整体程序框架；添加识别分类；选择识别图片；显示文件路径；银行卡、动物、植物识别的</w:t>
      </w:r>
      <w:proofErr w:type="spellStart"/>
      <w:r w:rsidR="0024055A" w:rsidRPr="00327743">
        <w:rPr>
          <w:rFonts w:hint="eastAsia"/>
          <w:sz w:val="21"/>
          <w:szCs w:val="21"/>
        </w:rPr>
        <w:t>json</w:t>
      </w:r>
      <w:proofErr w:type="spellEnd"/>
      <w:r w:rsidR="0024055A" w:rsidRPr="00327743">
        <w:rPr>
          <w:rFonts w:hint="eastAsia"/>
          <w:sz w:val="21"/>
          <w:szCs w:val="21"/>
        </w:rPr>
        <w:t>处理；复制识别结果到剪贴板中。</w:t>
      </w:r>
    </w:p>
    <w:p w14:paraId="4F6924FA" w14:textId="2C714CFF" w:rsidR="0024055A" w:rsidRPr="00327743" w:rsidRDefault="0024055A" w:rsidP="00982B4D">
      <w:pPr>
        <w:spacing w:beforeLines="50" w:before="120" w:afterLines="50" w:after="120"/>
        <w:rPr>
          <w:sz w:val="21"/>
          <w:szCs w:val="21"/>
        </w:rPr>
      </w:pPr>
      <w:r w:rsidRPr="00327743">
        <w:rPr>
          <w:rFonts w:hint="eastAsia"/>
          <w:sz w:val="21"/>
          <w:szCs w:val="21"/>
        </w:rPr>
        <w:t>吴凡：对logo</w:t>
      </w:r>
      <w:r w:rsidR="00327743">
        <w:rPr>
          <w:rFonts w:hint="eastAsia"/>
          <w:sz w:val="21"/>
          <w:szCs w:val="21"/>
        </w:rPr>
        <w:t>等</w:t>
      </w:r>
      <w:r w:rsidRPr="00327743">
        <w:rPr>
          <w:rFonts w:hint="eastAsia"/>
          <w:sz w:val="21"/>
          <w:szCs w:val="21"/>
        </w:rPr>
        <w:t>返回</w:t>
      </w:r>
      <w:proofErr w:type="spellStart"/>
      <w:r w:rsidRPr="00327743">
        <w:rPr>
          <w:rFonts w:hint="eastAsia"/>
          <w:sz w:val="21"/>
          <w:szCs w:val="21"/>
        </w:rPr>
        <w:t>json</w:t>
      </w:r>
      <w:proofErr w:type="spellEnd"/>
      <w:r w:rsidRPr="00327743">
        <w:rPr>
          <w:rFonts w:hint="eastAsia"/>
          <w:sz w:val="21"/>
          <w:szCs w:val="21"/>
        </w:rPr>
        <w:t>值的处理</w:t>
      </w:r>
      <w:r w:rsidR="00327743" w:rsidRPr="00327743">
        <w:rPr>
          <w:rFonts w:hint="eastAsia"/>
          <w:sz w:val="21"/>
          <w:szCs w:val="21"/>
        </w:rPr>
        <w:t>。</w:t>
      </w:r>
    </w:p>
    <w:p w14:paraId="2B0BEEAA" w14:textId="48FB7DE0" w:rsidR="0024055A" w:rsidRPr="00327743" w:rsidRDefault="0024055A" w:rsidP="00982B4D">
      <w:pPr>
        <w:spacing w:beforeLines="50" w:before="120" w:afterLines="50" w:after="120"/>
        <w:rPr>
          <w:sz w:val="21"/>
          <w:szCs w:val="21"/>
        </w:rPr>
      </w:pPr>
      <w:proofErr w:type="gramStart"/>
      <w:r w:rsidRPr="00327743">
        <w:rPr>
          <w:rFonts w:hint="eastAsia"/>
          <w:sz w:val="21"/>
          <w:szCs w:val="21"/>
        </w:rPr>
        <w:t>毯</w:t>
      </w:r>
      <w:proofErr w:type="gramEnd"/>
      <w:r w:rsidRPr="00327743">
        <w:rPr>
          <w:rFonts w:hint="eastAsia"/>
          <w:sz w:val="21"/>
          <w:szCs w:val="21"/>
        </w:rPr>
        <w:t>禄</w:t>
      </w:r>
      <w:proofErr w:type="gramStart"/>
      <w:r w:rsidRPr="00327743">
        <w:rPr>
          <w:rFonts w:hint="eastAsia"/>
          <w:sz w:val="21"/>
          <w:szCs w:val="21"/>
        </w:rPr>
        <w:t>钊</w:t>
      </w:r>
      <w:proofErr w:type="gramEnd"/>
      <w:r w:rsidRPr="00327743">
        <w:rPr>
          <w:rFonts w:hint="eastAsia"/>
          <w:sz w:val="21"/>
          <w:szCs w:val="21"/>
        </w:rPr>
        <w:t>：</w:t>
      </w:r>
      <w:r w:rsidR="00327743" w:rsidRPr="00327743">
        <w:rPr>
          <w:rFonts w:hint="eastAsia"/>
          <w:sz w:val="21"/>
          <w:szCs w:val="21"/>
        </w:rPr>
        <w:t>对货币</w:t>
      </w:r>
      <w:r w:rsidR="00327743">
        <w:rPr>
          <w:rFonts w:hint="eastAsia"/>
          <w:sz w:val="21"/>
          <w:szCs w:val="21"/>
        </w:rPr>
        <w:t>等</w:t>
      </w:r>
      <w:r w:rsidR="00327743" w:rsidRPr="00327743">
        <w:rPr>
          <w:rFonts w:hint="eastAsia"/>
          <w:sz w:val="21"/>
          <w:szCs w:val="21"/>
        </w:rPr>
        <w:t>返回</w:t>
      </w:r>
      <w:proofErr w:type="spellStart"/>
      <w:r w:rsidR="00327743" w:rsidRPr="00327743">
        <w:rPr>
          <w:rFonts w:hint="eastAsia"/>
          <w:sz w:val="21"/>
          <w:szCs w:val="21"/>
        </w:rPr>
        <w:t>json</w:t>
      </w:r>
      <w:proofErr w:type="spellEnd"/>
      <w:r w:rsidR="00327743" w:rsidRPr="00327743">
        <w:rPr>
          <w:rFonts w:hint="eastAsia"/>
          <w:sz w:val="21"/>
          <w:szCs w:val="21"/>
        </w:rPr>
        <w:t>值的处理。</w:t>
      </w:r>
    </w:p>
    <w:p w14:paraId="45557DAC" w14:textId="56250893" w:rsidR="00327743" w:rsidRPr="00327743" w:rsidRDefault="00327743" w:rsidP="00982B4D">
      <w:pPr>
        <w:spacing w:beforeLines="50" w:before="120" w:afterLines="50" w:after="120"/>
        <w:rPr>
          <w:sz w:val="21"/>
          <w:szCs w:val="21"/>
        </w:rPr>
      </w:pPr>
      <w:r w:rsidRPr="00327743">
        <w:rPr>
          <w:rFonts w:hint="eastAsia"/>
          <w:sz w:val="21"/>
          <w:szCs w:val="21"/>
        </w:rPr>
        <w:t>田江玥：对营业执照</w:t>
      </w:r>
      <w:r>
        <w:rPr>
          <w:rFonts w:hint="eastAsia"/>
          <w:sz w:val="21"/>
          <w:szCs w:val="21"/>
        </w:rPr>
        <w:t>等</w:t>
      </w:r>
      <w:r w:rsidRPr="00327743">
        <w:rPr>
          <w:rFonts w:hint="eastAsia"/>
          <w:sz w:val="21"/>
          <w:szCs w:val="21"/>
        </w:rPr>
        <w:t>返回</w:t>
      </w:r>
      <w:proofErr w:type="spellStart"/>
      <w:r w:rsidRPr="00327743">
        <w:rPr>
          <w:rFonts w:hint="eastAsia"/>
          <w:sz w:val="21"/>
          <w:szCs w:val="21"/>
        </w:rPr>
        <w:t>json</w:t>
      </w:r>
      <w:proofErr w:type="spellEnd"/>
      <w:r w:rsidRPr="00327743">
        <w:rPr>
          <w:rFonts w:hint="eastAsia"/>
          <w:sz w:val="21"/>
          <w:szCs w:val="21"/>
        </w:rPr>
        <w:t>值的处理。</w:t>
      </w:r>
    </w:p>
    <w:p w14:paraId="41C777B2" w14:textId="7272254F" w:rsidR="00327743" w:rsidRPr="00327743" w:rsidRDefault="00327743" w:rsidP="00982B4D">
      <w:pPr>
        <w:spacing w:beforeLines="50" w:before="120" w:afterLines="50" w:after="120"/>
        <w:rPr>
          <w:sz w:val="21"/>
          <w:szCs w:val="21"/>
        </w:rPr>
      </w:pPr>
      <w:r w:rsidRPr="00327743">
        <w:rPr>
          <w:rFonts w:hint="eastAsia"/>
          <w:sz w:val="21"/>
          <w:szCs w:val="21"/>
        </w:rPr>
        <w:t>王新宇：对身份证</w:t>
      </w:r>
      <w:r>
        <w:rPr>
          <w:rFonts w:hint="eastAsia"/>
          <w:sz w:val="21"/>
          <w:szCs w:val="21"/>
        </w:rPr>
        <w:t>等</w:t>
      </w:r>
      <w:r w:rsidRPr="00327743">
        <w:rPr>
          <w:rFonts w:hint="eastAsia"/>
          <w:sz w:val="21"/>
          <w:szCs w:val="21"/>
        </w:rPr>
        <w:t>返回</w:t>
      </w:r>
      <w:proofErr w:type="spellStart"/>
      <w:r w:rsidRPr="00327743">
        <w:rPr>
          <w:rFonts w:hint="eastAsia"/>
          <w:sz w:val="21"/>
          <w:szCs w:val="21"/>
        </w:rPr>
        <w:t>json</w:t>
      </w:r>
      <w:proofErr w:type="spellEnd"/>
      <w:r w:rsidRPr="00327743">
        <w:rPr>
          <w:rFonts w:hint="eastAsia"/>
          <w:sz w:val="21"/>
          <w:szCs w:val="21"/>
        </w:rPr>
        <w:t>值的处理。</w:t>
      </w:r>
    </w:p>
    <w:p w14:paraId="32FAD8BA" w14:textId="70CF4F94" w:rsidR="00327743" w:rsidRPr="00327743" w:rsidRDefault="00327743" w:rsidP="00982B4D">
      <w:pPr>
        <w:spacing w:beforeLines="50" w:before="120" w:afterLines="50" w:after="120"/>
        <w:rPr>
          <w:sz w:val="21"/>
          <w:szCs w:val="21"/>
        </w:rPr>
      </w:pPr>
      <w:r w:rsidRPr="00327743">
        <w:rPr>
          <w:rFonts w:hint="eastAsia"/>
          <w:sz w:val="21"/>
          <w:szCs w:val="21"/>
        </w:rPr>
        <w:t>王硕：对车牌号</w:t>
      </w:r>
      <w:r>
        <w:rPr>
          <w:rFonts w:hint="eastAsia"/>
          <w:sz w:val="21"/>
          <w:szCs w:val="21"/>
        </w:rPr>
        <w:t>等</w:t>
      </w:r>
      <w:r w:rsidRPr="00327743">
        <w:rPr>
          <w:rFonts w:hint="eastAsia"/>
          <w:sz w:val="21"/>
          <w:szCs w:val="21"/>
        </w:rPr>
        <w:t>返回</w:t>
      </w:r>
      <w:proofErr w:type="spellStart"/>
      <w:r w:rsidRPr="00327743">
        <w:rPr>
          <w:rFonts w:hint="eastAsia"/>
          <w:sz w:val="21"/>
          <w:szCs w:val="21"/>
        </w:rPr>
        <w:t>json</w:t>
      </w:r>
      <w:proofErr w:type="spellEnd"/>
      <w:r w:rsidRPr="00327743">
        <w:rPr>
          <w:rFonts w:hint="eastAsia"/>
          <w:sz w:val="21"/>
          <w:szCs w:val="21"/>
        </w:rPr>
        <w:t>值的处理。</w:t>
      </w:r>
    </w:p>
    <w:p w14:paraId="03DDE8BF" w14:textId="4843C70C" w:rsidR="00A24793" w:rsidRPr="007972F7" w:rsidRDefault="00982B4D">
      <w:r>
        <w:br w:type="page"/>
      </w: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7972F7" w14:paraId="7EAC15AC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73369F35" w14:textId="77777777" w:rsidR="0031055C" w:rsidRPr="007972F7" w:rsidRDefault="0031055C" w:rsidP="0031055C">
            <w:pPr>
              <w:pStyle w:val="a9"/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11869A76" w14:textId="77777777" w:rsidR="0031055C" w:rsidRPr="007972F7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73E04B0D" w14:textId="77777777" w:rsidR="0031055C" w:rsidRPr="007972F7" w:rsidRDefault="0031055C" w:rsidP="00D6375E"/>
        </w:tc>
      </w:tr>
      <w:tr w:rsidR="0031055C" w:rsidRPr="007972F7" w14:paraId="71214C5E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2AC873AD" w14:textId="77777777" w:rsidR="0031055C" w:rsidRPr="007972F7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0C87443B" w14:textId="1262259D" w:rsidR="00FC083F" w:rsidRDefault="003A28C6" w:rsidP="00FC083F">
            <w:pPr>
              <w:pStyle w:val="af2"/>
            </w:pPr>
            <w:r>
              <w:rPr>
                <w:rFonts w:hint="eastAsia"/>
              </w:rPr>
              <w:t>关关难过关</w:t>
            </w:r>
            <w:proofErr w:type="gramStart"/>
            <w:r>
              <w:rPr>
                <w:rFonts w:hint="eastAsia"/>
              </w:rPr>
              <w:t>关</w:t>
            </w:r>
            <w:proofErr w:type="gramEnd"/>
            <w:r>
              <w:rPr>
                <w:rFonts w:hint="eastAsia"/>
              </w:rPr>
              <w:t>过</w:t>
            </w:r>
          </w:p>
          <w:p w14:paraId="670A87FD" w14:textId="7C7E18B8" w:rsidR="0031055C" w:rsidRPr="00682CE6" w:rsidRDefault="003A28C6" w:rsidP="00FC083F">
            <w:pPr>
              <w:pStyle w:val="af2"/>
            </w:pPr>
            <w:r>
              <w:rPr>
                <w:rFonts w:hint="eastAsia"/>
              </w:rPr>
              <w:t>前路</w:t>
            </w:r>
            <w:proofErr w:type="gramStart"/>
            <w:r>
              <w:rPr>
                <w:rFonts w:hint="eastAsia"/>
              </w:rPr>
              <w:t>漫漫亦</w:t>
            </w:r>
            <w:proofErr w:type="gramEnd"/>
            <w:r>
              <w:rPr>
                <w:rFonts w:hint="eastAsia"/>
              </w:rPr>
              <w:t>灿灿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1A0FF471" w14:textId="77777777" w:rsidR="0031055C" w:rsidRPr="007972F7" w:rsidRDefault="0031055C" w:rsidP="00D6375E"/>
        </w:tc>
      </w:tr>
      <w:tr w:rsidR="0031055C" w:rsidRPr="007972F7" w14:paraId="2140D2B2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257BB0A1" w14:textId="77777777" w:rsidR="0031055C" w:rsidRPr="007972F7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1533DB58" w14:textId="77777777" w:rsidR="0031055C" w:rsidRPr="007972F7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172840F" w14:textId="77777777" w:rsidR="0031055C" w:rsidRPr="007972F7" w:rsidRDefault="0031055C" w:rsidP="00D6375E"/>
        </w:tc>
      </w:tr>
    </w:tbl>
    <w:p w14:paraId="4EDFC6B0" w14:textId="77777777" w:rsidR="00A81248" w:rsidRPr="007972F7" w:rsidRDefault="00C66528">
      <w:r w:rsidRPr="007972F7">
        <w:rPr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AC9AB6" wp14:editId="4FB80AD6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形状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txbx>
                        <w:txbxContent>
                          <w:p w14:paraId="73DE6934" w14:textId="77777777" w:rsidR="004931D4" w:rsidRDefault="004931D4" w:rsidP="000E4A4A"/>
                        </w:txbxContent>
                      </wps:txbx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9AB6" id="形状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" adj="-11796480,,5400" path="m,14678r,6922l21600,3032,21600,,17075,,,14678xe" fillcolor="#123869 [3204]" stroked="f" strokeweight="1pt">
                <v:stroke miterlimit="4" joinstyle="miter"/>
                <v:formulas/>
                <v:path arrowok="t" o:extrusionok="f" o:connecttype="custom" o:connectlocs="3885565,4786148;3885565,4786148;3885565,4786148;3885565,4786148" o:connectangles="0,90,180,270" textboxrect="0,0,21600,21600"/>
                <v:textbox inset="3pt,3pt,3pt,3pt">
                  <w:txbxContent>
                    <w:p w14:paraId="73DE6934" w14:textId="77777777" w:rsidR="004931D4" w:rsidRDefault="004931D4" w:rsidP="000E4A4A"/>
                  </w:txbxContent>
                </v:textbox>
              </v:shape>
            </w:pict>
          </mc:Fallback>
        </mc:AlternateContent>
      </w:r>
    </w:p>
    <w:sectPr w:rsidR="00A81248" w:rsidRPr="007972F7" w:rsidSect="00A31A5B">
      <w:footerReference w:type="even" r:id="rId26"/>
      <w:footerReference w:type="default" r:id="rId2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ADD7" w14:textId="77777777" w:rsidR="001843FC" w:rsidRDefault="001843FC" w:rsidP="001205A1">
      <w:r>
        <w:separator/>
      </w:r>
    </w:p>
  </w:endnote>
  <w:endnote w:type="continuationSeparator" w:id="0">
    <w:p w14:paraId="1D376137" w14:textId="77777777" w:rsidR="001843FC" w:rsidRDefault="001843F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2E1B27" w14:textId="77777777" w:rsidR="001205A1" w:rsidRDefault="001205A1" w:rsidP="001739D4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 w:rsidR="007B0740"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01D456AD" w14:textId="77777777" w:rsidR="001205A1" w:rsidRDefault="001205A1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2029D3A" w14:textId="77777777" w:rsidR="001205A1" w:rsidRPr="004931D4" w:rsidRDefault="001205A1" w:rsidP="001739D4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="00A84125"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4931D4" w14:paraId="43F02E27" w14:textId="77777777" w:rsidTr="00A84125">
      <w:tc>
        <w:tcPr>
          <w:tcW w:w="5329" w:type="dxa"/>
        </w:tcPr>
        <w:p w14:paraId="09566515" w14:textId="1D7593D2" w:rsidR="001205A1" w:rsidRPr="004931D4" w:rsidRDefault="000A064A" w:rsidP="00C66528">
          <w:pPr>
            <w:pStyle w:val="ad"/>
          </w:pPr>
          <w:r>
            <w:rPr>
              <w:rFonts w:hint="eastAsia"/>
            </w:rPr>
            <w:t>Python三级项目报告</w:t>
          </w:r>
        </w:p>
      </w:tc>
      <w:tc>
        <w:tcPr>
          <w:tcW w:w="5329" w:type="dxa"/>
        </w:tcPr>
        <w:p w14:paraId="52709425" w14:textId="77777777" w:rsidR="001205A1" w:rsidRPr="004931D4" w:rsidRDefault="001205A1" w:rsidP="00A31A5B">
          <w:pPr>
            <w:pStyle w:val="ad"/>
          </w:pPr>
        </w:p>
      </w:tc>
    </w:tr>
  </w:tbl>
  <w:p w14:paraId="7027586B" w14:textId="77777777" w:rsidR="001205A1" w:rsidRPr="004931D4" w:rsidRDefault="001205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EBA8" w14:textId="77777777" w:rsidR="001843FC" w:rsidRDefault="001843FC" w:rsidP="001205A1">
      <w:r>
        <w:separator/>
      </w:r>
    </w:p>
  </w:footnote>
  <w:footnote w:type="continuationSeparator" w:id="0">
    <w:p w14:paraId="1FA1883D" w14:textId="77777777" w:rsidR="001843FC" w:rsidRDefault="001843F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D06EE"/>
    <w:multiLevelType w:val="hybridMultilevel"/>
    <w:tmpl w:val="1616B7A6"/>
    <w:lvl w:ilvl="0" w:tplc="95101E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511DC5"/>
    <w:multiLevelType w:val="hybridMultilevel"/>
    <w:tmpl w:val="09FA0C24"/>
    <w:lvl w:ilvl="0" w:tplc="EBCA62AE">
      <w:start w:val="1"/>
      <w:numFmt w:val="japaneseCounting"/>
      <w:lvlText w:val="%1、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BB4301"/>
    <w:multiLevelType w:val="hybridMultilevel"/>
    <w:tmpl w:val="9504655A"/>
    <w:lvl w:ilvl="0" w:tplc="95101E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67B3B"/>
    <w:multiLevelType w:val="hybridMultilevel"/>
    <w:tmpl w:val="C78822B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BF583C"/>
    <w:multiLevelType w:val="hybridMultilevel"/>
    <w:tmpl w:val="72023BE2"/>
    <w:lvl w:ilvl="0" w:tplc="0B1A6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BA7225"/>
    <w:multiLevelType w:val="hybridMultilevel"/>
    <w:tmpl w:val="505C5E94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3585654">
    <w:abstractNumId w:val="18"/>
  </w:num>
  <w:num w:numId="2" w16cid:durableId="712075091">
    <w:abstractNumId w:val="12"/>
  </w:num>
  <w:num w:numId="3" w16cid:durableId="1060208483">
    <w:abstractNumId w:val="8"/>
  </w:num>
  <w:num w:numId="4" w16cid:durableId="839857878">
    <w:abstractNumId w:val="3"/>
  </w:num>
  <w:num w:numId="5" w16cid:durableId="2062361450">
    <w:abstractNumId w:val="2"/>
  </w:num>
  <w:num w:numId="6" w16cid:durableId="1538664080">
    <w:abstractNumId w:val="1"/>
  </w:num>
  <w:num w:numId="7" w16cid:durableId="24403956">
    <w:abstractNumId w:val="0"/>
  </w:num>
  <w:num w:numId="8" w16cid:durableId="907420370">
    <w:abstractNumId w:val="9"/>
  </w:num>
  <w:num w:numId="9" w16cid:durableId="834341863">
    <w:abstractNumId w:val="7"/>
  </w:num>
  <w:num w:numId="10" w16cid:durableId="192616037">
    <w:abstractNumId w:val="6"/>
  </w:num>
  <w:num w:numId="11" w16cid:durableId="1181705434">
    <w:abstractNumId w:val="5"/>
  </w:num>
  <w:num w:numId="12" w16cid:durableId="713769486">
    <w:abstractNumId w:val="4"/>
  </w:num>
  <w:num w:numId="13" w16cid:durableId="490826461">
    <w:abstractNumId w:val="11"/>
  </w:num>
  <w:num w:numId="14" w16cid:durableId="413625199">
    <w:abstractNumId w:val="14"/>
  </w:num>
  <w:num w:numId="15" w16cid:durableId="818499035">
    <w:abstractNumId w:val="10"/>
  </w:num>
  <w:num w:numId="16" w16cid:durableId="362630845">
    <w:abstractNumId w:val="16"/>
  </w:num>
  <w:num w:numId="17" w16cid:durableId="1196503137">
    <w:abstractNumId w:val="17"/>
  </w:num>
  <w:num w:numId="18" w16cid:durableId="1302735142">
    <w:abstractNumId w:val="15"/>
  </w:num>
  <w:num w:numId="19" w16cid:durableId="2142186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A"/>
    <w:rsid w:val="0001673B"/>
    <w:rsid w:val="000A064A"/>
    <w:rsid w:val="000C4ED1"/>
    <w:rsid w:val="000E4A4A"/>
    <w:rsid w:val="000E7F8C"/>
    <w:rsid w:val="000F4BEB"/>
    <w:rsid w:val="001205A1"/>
    <w:rsid w:val="001843FC"/>
    <w:rsid w:val="001E75FA"/>
    <w:rsid w:val="0024055A"/>
    <w:rsid w:val="002560A5"/>
    <w:rsid w:val="002877E8"/>
    <w:rsid w:val="002B0D15"/>
    <w:rsid w:val="002E7C4E"/>
    <w:rsid w:val="0031055C"/>
    <w:rsid w:val="00327743"/>
    <w:rsid w:val="00334C30"/>
    <w:rsid w:val="00371EE1"/>
    <w:rsid w:val="003A28C6"/>
    <w:rsid w:val="003A798E"/>
    <w:rsid w:val="00425A99"/>
    <w:rsid w:val="00430921"/>
    <w:rsid w:val="0046693C"/>
    <w:rsid w:val="004931D4"/>
    <w:rsid w:val="005E6B25"/>
    <w:rsid w:val="005F4F46"/>
    <w:rsid w:val="006763B3"/>
    <w:rsid w:val="00682CE6"/>
    <w:rsid w:val="006C60E6"/>
    <w:rsid w:val="007401CC"/>
    <w:rsid w:val="007972F7"/>
    <w:rsid w:val="007B0740"/>
    <w:rsid w:val="007C1BAB"/>
    <w:rsid w:val="00823FCA"/>
    <w:rsid w:val="008861C0"/>
    <w:rsid w:val="008F6CCA"/>
    <w:rsid w:val="009475A1"/>
    <w:rsid w:val="00982B4D"/>
    <w:rsid w:val="009E5394"/>
    <w:rsid w:val="00A15CF7"/>
    <w:rsid w:val="00A24793"/>
    <w:rsid w:val="00A31A5B"/>
    <w:rsid w:val="00A81248"/>
    <w:rsid w:val="00A84125"/>
    <w:rsid w:val="00AF18D2"/>
    <w:rsid w:val="00C66528"/>
    <w:rsid w:val="00C673F6"/>
    <w:rsid w:val="00C86F68"/>
    <w:rsid w:val="00C915F0"/>
    <w:rsid w:val="00DB3E0C"/>
    <w:rsid w:val="00F776D8"/>
    <w:rsid w:val="00FB65B8"/>
    <w:rsid w:val="00FC083F"/>
    <w:rsid w:val="00FC49AE"/>
    <w:rsid w:val="00FD0CFC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AC3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4931D4"/>
    <w:pPr>
      <w:keepNext/>
      <w:keepLines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4931D4"/>
    <w:pPr>
      <w:keepNext/>
      <w:keepLines/>
      <w:outlineLvl w:val="3"/>
    </w:pPr>
    <w:rPr>
      <w:rFonts w:cstheme="majorBidi"/>
      <w:i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4931D4"/>
    <w:rPr>
      <w:rFonts w:ascii="Microsoft YaHei UI" w:eastAsia="Microsoft YaHei UI" w:hAnsi="Microsoft YaHei UI" w:cstheme="majorBidi"/>
      <w:i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4931D4"/>
    <w:rPr>
      <w:rFonts w:ascii="Microsoft YaHei UI" w:eastAsia="Microsoft YaHei UI" w:hAnsi="Microsoft YaHei UI" w:cstheme="majorBidi"/>
      <w:i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semiHidden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hyperlink" Target="https://www.aliyundrive.com/s/oY6qvt2JP18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468\AppData\Roaming\Microsoft\Templates\&#21326;&#20029;&#22868;&#25918;&#30340;&#23398;&#29983;&#25253;&#21578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B4ACCC-D732-45E6-92AE-2E7A8AA116C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945E33-CC54-4837-A752-C98605209832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B3DE8E4D-A0A8-4DD2-8AF7-117191070D9F}" type="parTrans" cxnId="{38A16EAC-65B0-4CF5-A102-E7F71CAD8C6C}">
      <dgm:prSet/>
      <dgm:spPr/>
      <dgm:t>
        <a:bodyPr/>
        <a:lstStyle/>
        <a:p>
          <a:endParaRPr lang="zh-CN" altLang="en-US"/>
        </a:p>
      </dgm:t>
    </dgm:pt>
    <dgm:pt modelId="{E221C129-7899-48E2-AAAA-C09104632BDF}" type="sibTrans" cxnId="{38A16EAC-65B0-4CF5-A102-E7F71CAD8C6C}">
      <dgm:prSet/>
      <dgm:spPr/>
      <dgm:t>
        <a:bodyPr/>
        <a:lstStyle/>
        <a:p>
          <a:endParaRPr lang="zh-CN" altLang="en-US"/>
        </a:p>
      </dgm:t>
    </dgm:pt>
    <dgm:pt modelId="{6D9671CC-C128-49A4-A945-4AC298DED85A}">
      <dgm:prSet phldrT="[文本]"/>
      <dgm:spPr/>
      <dgm:t>
        <a:bodyPr/>
        <a:lstStyle/>
        <a:p>
          <a:r>
            <a:rPr lang="zh-CN" altLang="en-US"/>
            <a:t>图片识别工具界面</a:t>
          </a:r>
        </a:p>
      </dgm:t>
    </dgm:pt>
    <dgm:pt modelId="{FD47C3DA-806A-4DF3-8912-FC61FC7D4F85}" type="parTrans" cxnId="{1BCCB615-FACC-4D89-90B6-1CFBDDD8CB42}">
      <dgm:prSet/>
      <dgm:spPr/>
      <dgm:t>
        <a:bodyPr/>
        <a:lstStyle/>
        <a:p>
          <a:endParaRPr lang="zh-CN" altLang="en-US"/>
        </a:p>
      </dgm:t>
    </dgm:pt>
    <dgm:pt modelId="{0E353FD4-78F1-494D-9AD2-31E105AD7474}" type="sibTrans" cxnId="{1BCCB615-FACC-4D89-90B6-1CFBDDD8CB42}">
      <dgm:prSet/>
      <dgm:spPr/>
      <dgm:t>
        <a:bodyPr/>
        <a:lstStyle/>
        <a:p>
          <a:endParaRPr lang="zh-CN" altLang="en-US"/>
        </a:p>
      </dgm:t>
    </dgm:pt>
    <dgm:pt modelId="{D6DE7D30-EDBF-4ED0-95F4-ADD39AB74747}">
      <dgm:prSet phldrT="[文本]"/>
      <dgm:spPr/>
      <dgm:t>
        <a:bodyPr/>
        <a:lstStyle/>
        <a:p>
          <a:r>
            <a:rPr lang="zh-CN" altLang="en-US"/>
            <a:t>选择要识别的图片</a:t>
          </a:r>
        </a:p>
      </dgm:t>
    </dgm:pt>
    <dgm:pt modelId="{32F8DED9-7D02-454C-8C4F-A4A2C838A6A9}" type="parTrans" cxnId="{B3678FF8-AC55-4A55-8F4E-EDDF8A728503}">
      <dgm:prSet/>
      <dgm:spPr/>
      <dgm:t>
        <a:bodyPr/>
        <a:lstStyle/>
        <a:p>
          <a:endParaRPr lang="zh-CN" altLang="en-US"/>
        </a:p>
      </dgm:t>
    </dgm:pt>
    <dgm:pt modelId="{6BAE7619-6CDA-4519-9A75-03C78B7C4670}" type="sibTrans" cxnId="{B3678FF8-AC55-4A55-8F4E-EDDF8A728503}">
      <dgm:prSet/>
      <dgm:spPr/>
      <dgm:t>
        <a:bodyPr/>
        <a:lstStyle/>
        <a:p>
          <a:endParaRPr lang="zh-CN" altLang="en-US"/>
        </a:p>
      </dgm:t>
    </dgm:pt>
    <dgm:pt modelId="{8CF44D47-DD23-4153-901B-9B2CBF90BDF5}">
      <dgm:prSet phldrT="[文本]"/>
      <dgm:spPr/>
      <dgm:t>
        <a:bodyPr/>
        <a:lstStyle/>
        <a:p>
          <a:r>
            <a:rPr lang="zh-CN" altLang="en-US"/>
            <a:t>显示识别结果</a:t>
          </a:r>
        </a:p>
      </dgm:t>
    </dgm:pt>
    <dgm:pt modelId="{303BB089-643B-477C-928E-1322B2471210}" type="parTrans" cxnId="{49C0B7D4-FF5F-4771-8B6D-DECCD951988A}">
      <dgm:prSet/>
      <dgm:spPr/>
      <dgm:t>
        <a:bodyPr/>
        <a:lstStyle/>
        <a:p>
          <a:endParaRPr lang="zh-CN" altLang="en-US"/>
        </a:p>
      </dgm:t>
    </dgm:pt>
    <dgm:pt modelId="{CB3E9625-2F81-4963-8324-A1458FF28D99}" type="sibTrans" cxnId="{49C0B7D4-FF5F-4771-8B6D-DECCD951988A}">
      <dgm:prSet/>
      <dgm:spPr/>
      <dgm:t>
        <a:bodyPr/>
        <a:lstStyle/>
        <a:p>
          <a:endParaRPr lang="zh-CN" altLang="en-US"/>
        </a:p>
      </dgm:t>
    </dgm:pt>
    <dgm:pt modelId="{7A45CF15-5E1D-499F-8B43-4EDC7669E541}" type="pres">
      <dgm:prSet presAssocID="{AEB4ACCC-D732-45E6-92AE-2E7A8AA116CD}" presName="Name0" presStyleCnt="0">
        <dgm:presLayoutVars>
          <dgm:dir/>
          <dgm:resizeHandles val="exact"/>
        </dgm:presLayoutVars>
      </dgm:prSet>
      <dgm:spPr/>
    </dgm:pt>
    <dgm:pt modelId="{B0C40629-CFAF-4FBA-92AB-A5F9077E3F73}" type="pres">
      <dgm:prSet presAssocID="{7F945E33-CC54-4837-A752-C98605209832}" presName="node" presStyleLbl="node1" presStyleIdx="0" presStyleCnt="4">
        <dgm:presLayoutVars>
          <dgm:bulletEnabled val="1"/>
        </dgm:presLayoutVars>
      </dgm:prSet>
      <dgm:spPr/>
    </dgm:pt>
    <dgm:pt modelId="{01DF2394-D2F2-4275-9870-29B77A4A90F8}" type="pres">
      <dgm:prSet presAssocID="{E221C129-7899-48E2-AAAA-C09104632BDF}" presName="sibTrans" presStyleLbl="sibTrans2D1" presStyleIdx="0" presStyleCnt="3"/>
      <dgm:spPr/>
    </dgm:pt>
    <dgm:pt modelId="{F57E954D-6E62-4096-B463-D1EEAB84DC75}" type="pres">
      <dgm:prSet presAssocID="{E221C129-7899-48E2-AAAA-C09104632BDF}" presName="connectorText" presStyleLbl="sibTrans2D1" presStyleIdx="0" presStyleCnt="3"/>
      <dgm:spPr/>
    </dgm:pt>
    <dgm:pt modelId="{5E72131D-E780-4630-8A70-C9B6DB05B2F5}" type="pres">
      <dgm:prSet presAssocID="{6D9671CC-C128-49A4-A945-4AC298DED85A}" presName="node" presStyleLbl="node1" presStyleIdx="1" presStyleCnt="4">
        <dgm:presLayoutVars>
          <dgm:bulletEnabled val="1"/>
        </dgm:presLayoutVars>
      </dgm:prSet>
      <dgm:spPr/>
    </dgm:pt>
    <dgm:pt modelId="{EE00B664-9857-4766-B287-CAC6B3D28DB3}" type="pres">
      <dgm:prSet presAssocID="{0E353FD4-78F1-494D-9AD2-31E105AD7474}" presName="sibTrans" presStyleLbl="sibTrans2D1" presStyleIdx="1" presStyleCnt="3"/>
      <dgm:spPr/>
    </dgm:pt>
    <dgm:pt modelId="{9072A695-850E-4697-A35B-C8353FDFAA33}" type="pres">
      <dgm:prSet presAssocID="{0E353FD4-78F1-494D-9AD2-31E105AD7474}" presName="connectorText" presStyleLbl="sibTrans2D1" presStyleIdx="1" presStyleCnt="3"/>
      <dgm:spPr/>
    </dgm:pt>
    <dgm:pt modelId="{11132A6F-AF52-48A8-AE67-380BEEF569F7}" type="pres">
      <dgm:prSet presAssocID="{D6DE7D30-EDBF-4ED0-95F4-ADD39AB74747}" presName="node" presStyleLbl="node1" presStyleIdx="2" presStyleCnt="4">
        <dgm:presLayoutVars>
          <dgm:bulletEnabled val="1"/>
        </dgm:presLayoutVars>
      </dgm:prSet>
      <dgm:spPr/>
    </dgm:pt>
    <dgm:pt modelId="{767545F5-4F59-434E-8B9C-4E7BC28FB947}" type="pres">
      <dgm:prSet presAssocID="{6BAE7619-6CDA-4519-9A75-03C78B7C4670}" presName="sibTrans" presStyleLbl="sibTrans2D1" presStyleIdx="2" presStyleCnt="3"/>
      <dgm:spPr/>
    </dgm:pt>
    <dgm:pt modelId="{0D1E6431-8A1B-4D3E-8C66-3D03BCA60C73}" type="pres">
      <dgm:prSet presAssocID="{6BAE7619-6CDA-4519-9A75-03C78B7C4670}" presName="connectorText" presStyleLbl="sibTrans2D1" presStyleIdx="2" presStyleCnt="3"/>
      <dgm:spPr/>
    </dgm:pt>
    <dgm:pt modelId="{F63B7217-157E-4419-A683-975546AF8FB7}" type="pres">
      <dgm:prSet presAssocID="{8CF44D47-DD23-4153-901B-9B2CBF90BDF5}" presName="node" presStyleLbl="node1" presStyleIdx="3" presStyleCnt="4">
        <dgm:presLayoutVars>
          <dgm:bulletEnabled val="1"/>
        </dgm:presLayoutVars>
      </dgm:prSet>
      <dgm:spPr/>
    </dgm:pt>
  </dgm:ptLst>
  <dgm:cxnLst>
    <dgm:cxn modelId="{1BCCB615-FACC-4D89-90B6-1CFBDDD8CB42}" srcId="{AEB4ACCC-D732-45E6-92AE-2E7A8AA116CD}" destId="{6D9671CC-C128-49A4-A945-4AC298DED85A}" srcOrd="1" destOrd="0" parTransId="{FD47C3DA-806A-4DF3-8912-FC61FC7D4F85}" sibTransId="{0E353FD4-78F1-494D-9AD2-31E105AD7474}"/>
    <dgm:cxn modelId="{F0D7822B-9985-44BB-B56D-F61EA7C738FC}" type="presOf" srcId="{6BAE7619-6CDA-4519-9A75-03C78B7C4670}" destId="{767545F5-4F59-434E-8B9C-4E7BC28FB947}" srcOrd="0" destOrd="0" presId="urn:microsoft.com/office/officeart/2005/8/layout/process1"/>
    <dgm:cxn modelId="{30559935-4AB2-4EA3-A90B-BDF8903AF8F9}" type="presOf" srcId="{6D9671CC-C128-49A4-A945-4AC298DED85A}" destId="{5E72131D-E780-4630-8A70-C9B6DB05B2F5}" srcOrd="0" destOrd="0" presId="urn:microsoft.com/office/officeart/2005/8/layout/process1"/>
    <dgm:cxn modelId="{3787283E-EBE8-4D72-9BBC-915DE082D2DC}" type="presOf" srcId="{D6DE7D30-EDBF-4ED0-95F4-ADD39AB74747}" destId="{11132A6F-AF52-48A8-AE67-380BEEF569F7}" srcOrd="0" destOrd="0" presId="urn:microsoft.com/office/officeart/2005/8/layout/process1"/>
    <dgm:cxn modelId="{A444A26A-FF52-4124-8C87-6E33A652DCB5}" type="presOf" srcId="{E221C129-7899-48E2-AAAA-C09104632BDF}" destId="{01DF2394-D2F2-4275-9870-29B77A4A90F8}" srcOrd="0" destOrd="0" presId="urn:microsoft.com/office/officeart/2005/8/layout/process1"/>
    <dgm:cxn modelId="{5302A74F-4AF2-4CC7-BFCF-3BB839192A22}" type="presOf" srcId="{0E353FD4-78F1-494D-9AD2-31E105AD7474}" destId="{9072A695-850E-4697-A35B-C8353FDFAA33}" srcOrd="1" destOrd="0" presId="urn:microsoft.com/office/officeart/2005/8/layout/process1"/>
    <dgm:cxn modelId="{F84B0E70-DD37-4F71-AEC5-644E0EFCF095}" type="presOf" srcId="{8CF44D47-DD23-4153-901B-9B2CBF90BDF5}" destId="{F63B7217-157E-4419-A683-975546AF8FB7}" srcOrd="0" destOrd="0" presId="urn:microsoft.com/office/officeart/2005/8/layout/process1"/>
    <dgm:cxn modelId="{F5F7B695-999B-4067-9CBF-D4BEA6C1371E}" type="presOf" srcId="{AEB4ACCC-D732-45E6-92AE-2E7A8AA116CD}" destId="{7A45CF15-5E1D-499F-8B43-4EDC7669E541}" srcOrd="0" destOrd="0" presId="urn:microsoft.com/office/officeart/2005/8/layout/process1"/>
    <dgm:cxn modelId="{38A16EAC-65B0-4CF5-A102-E7F71CAD8C6C}" srcId="{AEB4ACCC-D732-45E6-92AE-2E7A8AA116CD}" destId="{7F945E33-CC54-4837-A752-C98605209832}" srcOrd="0" destOrd="0" parTransId="{B3DE8E4D-A0A8-4DD2-8AF7-117191070D9F}" sibTransId="{E221C129-7899-48E2-AAAA-C09104632BDF}"/>
    <dgm:cxn modelId="{5569D9B4-90DC-44B6-9342-77209E1F0C42}" type="presOf" srcId="{0E353FD4-78F1-494D-9AD2-31E105AD7474}" destId="{EE00B664-9857-4766-B287-CAC6B3D28DB3}" srcOrd="0" destOrd="0" presId="urn:microsoft.com/office/officeart/2005/8/layout/process1"/>
    <dgm:cxn modelId="{917401D2-486B-4EE3-882E-AD92D94B03CF}" type="presOf" srcId="{E221C129-7899-48E2-AAAA-C09104632BDF}" destId="{F57E954D-6E62-4096-B463-D1EEAB84DC75}" srcOrd="1" destOrd="0" presId="urn:microsoft.com/office/officeart/2005/8/layout/process1"/>
    <dgm:cxn modelId="{49C0B7D4-FF5F-4771-8B6D-DECCD951988A}" srcId="{AEB4ACCC-D732-45E6-92AE-2E7A8AA116CD}" destId="{8CF44D47-DD23-4153-901B-9B2CBF90BDF5}" srcOrd="3" destOrd="0" parTransId="{303BB089-643B-477C-928E-1322B2471210}" sibTransId="{CB3E9625-2F81-4963-8324-A1458FF28D99}"/>
    <dgm:cxn modelId="{7D6075D5-0349-4B2E-B056-6A01B63C1850}" type="presOf" srcId="{7F945E33-CC54-4837-A752-C98605209832}" destId="{B0C40629-CFAF-4FBA-92AB-A5F9077E3F73}" srcOrd="0" destOrd="0" presId="urn:microsoft.com/office/officeart/2005/8/layout/process1"/>
    <dgm:cxn modelId="{DE019BDD-A713-4175-AAEB-32BC7C82CB1B}" type="presOf" srcId="{6BAE7619-6CDA-4519-9A75-03C78B7C4670}" destId="{0D1E6431-8A1B-4D3E-8C66-3D03BCA60C73}" srcOrd="1" destOrd="0" presId="urn:microsoft.com/office/officeart/2005/8/layout/process1"/>
    <dgm:cxn modelId="{B3678FF8-AC55-4A55-8F4E-EDDF8A728503}" srcId="{AEB4ACCC-D732-45E6-92AE-2E7A8AA116CD}" destId="{D6DE7D30-EDBF-4ED0-95F4-ADD39AB74747}" srcOrd="2" destOrd="0" parTransId="{32F8DED9-7D02-454C-8C4F-A4A2C838A6A9}" sibTransId="{6BAE7619-6CDA-4519-9A75-03C78B7C4670}"/>
    <dgm:cxn modelId="{9B5C19E2-9D42-4B05-8FDD-BB537FE7D94B}" type="presParOf" srcId="{7A45CF15-5E1D-499F-8B43-4EDC7669E541}" destId="{B0C40629-CFAF-4FBA-92AB-A5F9077E3F73}" srcOrd="0" destOrd="0" presId="urn:microsoft.com/office/officeart/2005/8/layout/process1"/>
    <dgm:cxn modelId="{BEA8BA8E-8211-477A-B2E4-5FB7D5C2C1E6}" type="presParOf" srcId="{7A45CF15-5E1D-499F-8B43-4EDC7669E541}" destId="{01DF2394-D2F2-4275-9870-29B77A4A90F8}" srcOrd="1" destOrd="0" presId="urn:microsoft.com/office/officeart/2005/8/layout/process1"/>
    <dgm:cxn modelId="{CE777BAF-26BD-4346-B711-469FC7CE88A0}" type="presParOf" srcId="{01DF2394-D2F2-4275-9870-29B77A4A90F8}" destId="{F57E954D-6E62-4096-B463-D1EEAB84DC75}" srcOrd="0" destOrd="0" presId="urn:microsoft.com/office/officeart/2005/8/layout/process1"/>
    <dgm:cxn modelId="{2B01E252-5A3A-45DE-993C-FA091FE2FD7B}" type="presParOf" srcId="{7A45CF15-5E1D-499F-8B43-4EDC7669E541}" destId="{5E72131D-E780-4630-8A70-C9B6DB05B2F5}" srcOrd="2" destOrd="0" presId="urn:microsoft.com/office/officeart/2005/8/layout/process1"/>
    <dgm:cxn modelId="{7B7E97EB-AC38-4498-B3E3-46E520090479}" type="presParOf" srcId="{7A45CF15-5E1D-499F-8B43-4EDC7669E541}" destId="{EE00B664-9857-4766-B287-CAC6B3D28DB3}" srcOrd="3" destOrd="0" presId="urn:microsoft.com/office/officeart/2005/8/layout/process1"/>
    <dgm:cxn modelId="{A09B8826-687E-4726-B7F6-0DD0904C750C}" type="presParOf" srcId="{EE00B664-9857-4766-B287-CAC6B3D28DB3}" destId="{9072A695-850E-4697-A35B-C8353FDFAA33}" srcOrd="0" destOrd="0" presId="urn:microsoft.com/office/officeart/2005/8/layout/process1"/>
    <dgm:cxn modelId="{E68F8F3B-23FB-44C3-9A86-273D14A503F1}" type="presParOf" srcId="{7A45CF15-5E1D-499F-8B43-4EDC7669E541}" destId="{11132A6F-AF52-48A8-AE67-380BEEF569F7}" srcOrd="4" destOrd="0" presId="urn:microsoft.com/office/officeart/2005/8/layout/process1"/>
    <dgm:cxn modelId="{91E8941F-2F16-40A1-B6D6-985E7F607DC6}" type="presParOf" srcId="{7A45CF15-5E1D-499F-8B43-4EDC7669E541}" destId="{767545F5-4F59-434E-8B9C-4E7BC28FB947}" srcOrd="5" destOrd="0" presId="urn:microsoft.com/office/officeart/2005/8/layout/process1"/>
    <dgm:cxn modelId="{76A8F442-9FAB-4BD2-9E5B-B7163E839B6B}" type="presParOf" srcId="{767545F5-4F59-434E-8B9C-4E7BC28FB947}" destId="{0D1E6431-8A1B-4D3E-8C66-3D03BCA60C73}" srcOrd="0" destOrd="0" presId="urn:microsoft.com/office/officeart/2005/8/layout/process1"/>
    <dgm:cxn modelId="{1BC97220-283E-4F05-9D39-9240E4927C3F}" type="presParOf" srcId="{7A45CF15-5E1D-499F-8B43-4EDC7669E541}" destId="{F63B7217-157E-4419-A683-975546AF8FB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C431DF-2FEE-4940-A74E-47823E24A44D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C709CC8-9820-4955-A78D-7042D47C8DC2}">
      <dgm:prSet phldrT="[文本]"/>
      <dgm:spPr/>
      <dgm:t>
        <a:bodyPr/>
        <a:lstStyle/>
        <a:p>
          <a:r>
            <a:rPr lang="en-US" altLang="zh-CN"/>
            <a:t>import</a:t>
          </a:r>
          <a:endParaRPr lang="zh-CN" altLang="en-US"/>
        </a:p>
      </dgm:t>
    </dgm:pt>
    <dgm:pt modelId="{F3B03D8F-FB2A-4AC4-BBC1-B4F76DC6A2EB}" type="parTrans" cxnId="{3D7A27C7-51DE-4ADC-B0DB-020E3F9A93C6}">
      <dgm:prSet/>
      <dgm:spPr/>
      <dgm:t>
        <a:bodyPr/>
        <a:lstStyle/>
        <a:p>
          <a:endParaRPr lang="zh-CN" altLang="en-US"/>
        </a:p>
      </dgm:t>
    </dgm:pt>
    <dgm:pt modelId="{645FB726-DA33-4FC1-A727-A5CFAC2FB658}" type="sibTrans" cxnId="{3D7A27C7-51DE-4ADC-B0DB-020E3F9A93C6}">
      <dgm:prSet/>
      <dgm:spPr/>
      <dgm:t>
        <a:bodyPr/>
        <a:lstStyle/>
        <a:p>
          <a:endParaRPr lang="zh-CN" altLang="en-US"/>
        </a:p>
      </dgm:t>
    </dgm:pt>
    <dgm:pt modelId="{A70A850C-AF50-46F0-BAC7-04B697CE83BA}">
      <dgm:prSet phldrT="[文本]"/>
      <dgm:spPr/>
      <dgm:t>
        <a:bodyPr/>
        <a:lstStyle/>
        <a:p>
          <a:r>
            <a:rPr lang="en-US" altLang="zh-CN"/>
            <a:t>sys</a:t>
          </a:r>
          <a:endParaRPr lang="zh-CN" altLang="en-US"/>
        </a:p>
      </dgm:t>
    </dgm:pt>
    <dgm:pt modelId="{BD8C62A3-8C50-4171-9674-F35460F28FF3}" type="parTrans" cxnId="{005DDD30-5216-4B15-AD82-9394D6A9599B}">
      <dgm:prSet/>
      <dgm:spPr/>
      <dgm:t>
        <a:bodyPr/>
        <a:lstStyle/>
        <a:p>
          <a:endParaRPr lang="zh-CN" altLang="en-US"/>
        </a:p>
      </dgm:t>
    </dgm:pt>
    <dgm:pt modelId="{BFAE1F73-74E2-4C09-B951-618C6972D4EF}" type="sibTrans" cxnId="{005DDD30-5216-4B15-AD82-9394D6A9599B}">
      <dgm:prSet/>
      <dgm:spPr/>
      <dgm:t>
        <a:bodyPr/>
        <a:lstStyle/>
        <a:p>
          <a:endParaRPr lang="zh-CN" altLang="en-US"/>
        </a:p>
      </dgm:t>
    </dgm:pt>
    <dgm:pt modelId="{B0FD4799-9EC1-402F-A471-B9DBC048CF71}">
      <dgm:prSet phldrT="[文本]"/>
      <dgm:spPr/>
      <dgm:t>
        <a:bodyPr/>
        <a:lstStyle/>
        <a:p>
          <a:r>
            <a:rPr lang="en-US" altLang="zh-CN"/>
            <a:t>requests</a:t>
          </a:r>
          <a:endParaRPr lang="zh-CN" altLang="en-US"/>
        </a:p>
      </dgm:t>
    </dgm:pt>
    <dgm:pt modelId="{E59E6DE9-BC89-4EF8-8FCC-510B31D8EDA5}" type="parTrans" cxnId="{E4072969-193C-4D6E-B345-D88E5C3146C4}">
      <dgm:prSet/>
      <dgm:spPr/>
      <dgm:t>
        <a:bodyPr/>
        <a:lstStyle/>
        <a:p>
          <a:endParaRPr lang="zh-CN" altLang="en-US"/>
        </a:p>
      </dgm:t>
    </dgm:pt>
    <dgm:pt modelId="{2BA30D54-F071-4FEA-999E-2A83E6721A15}" type="sibTrans" cxnId="{E4072969-193C-4D6E-B345-D88E5C3146C4}">
      <dgm:prSet/>
      <dgm:spPr/>
      <dgm:t>
        <a:bodyPr/>
        <a:lstStyle/>
        <a:p>
          <a:endParaRPr lang="zh-CN" altLang="en-US"/>
        </a:p>
      </dgm:t>
    </dgm:pt>
    <dgm:pt modelId="{89B56931-9929-418C-AC9D-77AC87C6AE0D}">
      <dgm:prSet phldrT="[文本]"/>
      <dgm:spPr/>
      <dgm:t>
        <a:bodyPr/>
        <a:lstStyle/>
        <a:p>
          <a:r>
            <a:rPr lang="en-US" altLang="zh-CN"/>
            <a:t>PyQt5</a:t>
          </a:r>
          <a:endParaRPr lang="zh-CN" altLang="en-US"/>
        </a:p>
      </dgm:t>
    </dgm:pt>
    <dgm:pt modelId="{17B82453-A055-4562-81F9-063AAE71DEE1}" type="parTrans" cxnId="{0323AEB9-97B6-45D2-9041-AB290905BE02}">
      <dgm:prSet/>
      <dgm:spPr/>
      <dgm:t>
        <a:bodyPr/>
        <a:lstStyle/>
        <a:p>
          <a:endParaRPr lang="zh-CN" altLang="en-US"/>
        </a:p>
      </dgm:t>
    </dgm:pt>
    <dgm:pt modelId="{4E196B0E-BD6E-470E-AF5C-7F33218A1E3B}" type="sibTrans" cxnId="{0323AEB9-97B6-45D2-9041-AB290905BE02}">
      <dgm:prSet/>
      <dgm:spPr/>
      <dgm:t>
        <a:bodyPr/>
        <a:lstStyle/>
        <a:p>
          <a:endParaRPr lang="zh-CN" altLang="en-US"/>
        </a:p>
      </dgm:t>
    </dgm:pt>
    <dgm:pt modelId="{829B65C2-18F4-4AF1-8339-EEAC65355C30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903D2E98-4E30-4338-86EB-E19CC07911E9}" type="parTrans" cxnId="{6D0CAB63-CCD5-4195-8F5A-4D295445B293}">
      <dgm:prSet/>
      <dgm:spPr/>
      <dgm:t>
        <a:bodyPr/>
        <a:lstStyle/>
        <a:p>
          <a:endParaRPr lang="zh-CN" altLang="en-US"/>
        </a:p>
      </dgm:t>
    </dgm:pt>
    <dgm:pt modelId="{AC16FD20-3B00-46EB-AC14-E0E75B8AC20F}" type="sibTrans" cxnId="{6D0CAB63-CCD5-4195-8F5A-4D295445B293}">
      <dgm:prSet/>
      <dgm:spPr/>
      <dgm:t>
        <a:bodyPr/>
        <a:lstStyle/>
        <a:p>
          <a:endParaRPr lang="zh-CN" altLang="en-US"/>
        </a:p>
      </dgm:t>
    </dgm:pt>
    <dgm:pt modelId="{FAE66727-D82D-4039-8479-F234C45D10C3}" type="pres">
      <dgm:prSet presAssocID="{E7C431DF-2FEE-4940-A74E-47823E24A44D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786C92C-FFFB-4CED-8D3A-D16E8934EC4E}" type="pres">
      <dgm:prSet presAssocID="{E7C431DF-2FEE-4940-A74E-47823E24A44D}" presName="matrix" presStyleCnt="0"/>
      <dgm:spPr/>
    </dgm:pt>
    <dgm:pt modelId="{8D70E010-480C-454B-8D95-9EE4D0AA2FB6}" type="pres">
      <dgm:prSet presAssocID="{E7C431DF-2FEE-4940-A74E-47823E24A44D}" presName="tile1" presStyleLbl="node1" presStyleIdx="0" presStyleCnt="4" custLinFactNeighborY="-9546"/>
      <dgm:spPr/>
    </dgm:pt>
    <dgm:pt modelId="{5C8BDEE4-9732-4D60-917F-FAAE76609B6A}" type="pres">
      <dgm:prSet presAssocID="{E7C431DF-2FEE-4940-A74E-47823E24A44D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EF5E53-ACCA-4D86-AE67-316FA4C558EF}" type="pres">
      <dgm:prSet presAssocID="{E7C431DF-2FEE-4940-A74E-47823E24A44D}" presName="tile2" presStyleLbl="node1" presStyleIdx="1" presStyleCnt="4"/>
      <dgm:spPr/>
    </dgm:pt>
    <dgm:pt modelId="{3068E4F2-E425-456A-B162-62688336C55D}" type="pres">
      <dgm:prSet presAssocID="{E7C431DF-2FEE-4940-A74E-47823E24A44D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50914C5-8C92-4E43-BB73-DD82FDC6995B}" type="pres">
      <dgm:prSet presAssocID="{E7C431DF-2FEE-4940-A74E-47823E24A44D}" presName="tile3" presStyleLbl="node1" presStyleIdx="2" presStyleCnt="4"/>
      <dgm:spPr/>
    </dgm:pt>
    <dgm:pt modelId="{8426C917-4778-4915-B1C7-94264E1A4A95}" type="pres">
      <dgm:prSet presAssocID="{E7C431DF-2FEE-4940-A74E-47823E24A44D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3E4BCEC-9509-45AC-A56E-97B03F0EA165}" type="pres">
      <dgm:prSet presAssocID="{E7C431DF-2FEE-4940-A74E-47823E24A44D}" presName="tile4" presStyleLbl="node1" presStyleIdx="3" presStyleCnt="4"/>
      <dgm:spPr/>
    </dgm:pt>
    <dgm:pt modelId="{84329596-818D-44C4-B422-EDCF954DD394}" type="pres">
      <dgm:prSet presAssocID="{E7C431DF-2FEE-4940-A74E-47823E24A44D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8198EF01-EC39-4E6F-BB0B-1A2EDB07E446}" type="pres">
      <dgm:prSet presAssocID="{E7C431DF-2FEE-4940-A74E-47823E24A44D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310DD205-78DA-4D59-B75F-4A1AF3F6C18D}" type="presOf" srcId="{A70A850C-AF50-46F0-BAC7-04B697CE83BA}" destId="{8D70E010-480C-454B-8D95-9EE4D0AA2FB6}" srcOrd="0" destOrd="0" presId="urn:microsoft.com/office/officeart/2005/8/layout/matrix1"/>
    <dgm:cxn modelId="{DC24A417-E329-412F-A17F-FB7F4AAA6E9A}" type="presOf" srcId="{E7C431DF-2FEE-4940-A74E-47823E24A44D}" destId="{FAE66727-D82D-4039-8479-F234C45D10C3}" srcOrd="0" destOrd="0" presId="urn:microsoft.com/office/officeart/2005/8/layout/matrix1"/>
    <dgm:cxn modelId="{5776B31D-3226-45C7-9FE7-FAE5404C0A5E}" type="presOf" srcId="{DC709CC8-9820-4955-A78D-7042D47C8DC2}" destId="{8198EF01-EC39-4E6F-BB0B-1A2EDB07E446}" srcOrd="0" destOrd="0" presId="urn:microsoft.com/office/officeart/2005/8/layout/matrix1"/>
    <dgm:cxn modelId="{4584C52E-7ED2-4D92-8A2F-1E3B374CBBB1}" type="presOf" srcId="{89B56931-9929-418C-AC9D-77AC87C6AE0D}" destId="{8426C917-4778-4915-B1C7-94264E1A4A95}" srcOrd="1" destOrd="0" presId="urn:microsoft.com/office/officeart/2005/8/layout/matrix1"/>
    <dgm:cxn modelId="{005DDD30-5216-4B15-AD82-9394D6A9599B}" srcId="{DC709CC8-9820-4955-A78D-7042D47C8DC2}" destId="{A70A850C-AF50-46F0-BAC7-04B697CE83BA}" srcOrd="0" destOrd="0" parTransId="{BD8C62A3-8C50-4171-9674-F35460F28FF3}" sibTransId="{BFAE1F73-74E2-4C09-B951-618C6972D4EF}"/>
    <dgm:cxn modelId="{6D0CAB63-CCD5-4195-8F5A-4D295445B293}" srcId="{DC709CC8-9820-4955-A78D-7042D47C8DC2}" destId="{829B65C2-18F4-4AF1-8339-EEAC65355C30}" srcOrd="3" destOrd="0" parTransId="{903D2E98-4E30-4338-86EB-E19CC07911E9}" sibTransId="{AC16FD20-3B00-46EB-AC14-E0E75B8AC20F}"/>
    <dgm:cxn modelId="{4E295867-0CC9-4517-B772-D096B3630C34}" type="presOf" srcId="{A70A850C-AF50-46F0-BAC7-04B697CE83BA}" destId="{5C8BDEE4-9732-4D60-917F-FAAE76609B6A}" srcOrd="1" destOrd="0" presId="urn:microsoft.com/office/officeart/2005/8/layout/matrix1"/>
    <dgm:cxn modelId="{E4072969-193C-4D6E-B345-D88E5C3146C4}" srcId="{DC709CC8-9820-4955-A78D-7042D47C8DC2}" destId="{B0FD4799-9EC1-402F-A471-B9DBC048CF71}" srcOrd="1" destOrd="0" parTransId="{E59E6DE9-BC89-4EF8-8FCC-510B31D8EDA5}" sibTransId="{2BA30D54-F071-4FEA-999E-2A83E6721A15}"/>
    <dgm:cxn modelId="{4301747D-0874-4C6C-8B46-C0213B5E4D96}" type="presOf" srcId="{B0FD4799-9EC1-402F-A471-B9DBC048CF71}" destId="{FEEF5E53-ACCA-4D86-AE67-316FA4C558EF}" srcOrd="0" destOrd="0" presId="urn:microsoft.com/office/officeart/2005/8/layout/matrix1"/>
    <dgm:cxn modelId="{C73C5789-5812-41BA-8551-559F4C538273}" type="presOf" srcId="{89B56931-9929-418C-AC9D-77AC87C6AE0D}" destId="{550914C5-8C92-4E43-BB73-DD82FDC6995B}" srcOrd="0" destOrd="0" presId="urn:microsoft.com/office/officeart/2005/8/layout/matrix1"/>
    <dgm:cxn modelId="{CE87EC8D-AADC-407C-A588-680F26E0DF8B}" type="presOf" srcId="{B0FD4799-9EC1-402F-A471-B9DBC048CF71}" destId="{3068E4F2-E425-456A-B162-62688336C55D}" srcOrd="1" destOrd="0" presId="urn:microsoft.com/office/officeart/2005/8/layout/matrix1"/>
    <dgm:cxn modelId="{0323AEB9-97B6-45D2-9041-AB290905BE02}" srcId="{DC709CC8-9820-4955-A78D-7042D47C8DC2}" destId="{89B56931-9929-418C-AC9D-77AC87C6AE0D}" srcOrd="2" destOrd="0" parTransId="{17B82453-A055-4562-81F9-063AAE71DEE1}" sibTransId="{4E196B0E-BD6E-470E-AF5C-7F33218A1E3B}"/>
    <dgm:cxn modelId="{3D7A27C7-51DE-4ADC-B0DB-020E3F9A93C6}" srcId="{E7C431DF-2FEE-4940-A74E-47823E24A44D}" destId="{DC709CC8-9820-4955-A78D-7042D47C8DC2}" srcOrd="0" destOrd="0" parTransId="{F3B03D8F-FB2A-4AC4-BBC1-B4F76DC6A2EB}" sibTransId="{645FB726-DA33-4FC1-A727-A5CFAC2FB658}"/>
    <dgm:cxn modelId="{419F0DF0-8EAE-4037-BDB3-F3EAA60A84CF}" type="presOf" srcId="{829B65C2-18F4-4AF1-8339-EEAC65355C30}" destId="{C3E4BCEC-9509-45AC-A56E-97B03F0EA165}" srcOrd="0" destOrd="0" presId="urn:microsoft.com/office/officeart/2005/8/layout/matrix1"/>
    <dgm:cxn modelId="{8B3CB8FD-FE0A-4864-88B6-57198DC44089}" type="presOf" srcId="{829B65C2-18F4-4AF1-8339-EEAC65355C30}" destId="{84329596-818D-44C4-B422-EDCF954DD394}" srcOrd="1" destOrd="0" presId="urn:microsoft.com/office/officeart/2005/8/layout/matrix1"/>
    <dgm:cxn modelId="{F1E9DE19-0800-4BBD-BE58-531DDCEF1036}" type="presParOf" srcId="{FAE66727-D82D-4039-8479-F234C45D10C3}" destId="{7786C92C-FFFB-4CED-8D3A-D16E8934EC4E}" srcOrd="0" destOrd="0" presId="urn:microsoft.com/office/officeart/2005/8/layout/matrix1"/>
    <dgm:cxn modelId="{9C0CC0B1-FF14-4640-B24C-7628875ECBC3}" type="presParOf" srcId="{7786C92C-FFFB-4CED-8D3A-D16E8934EC4E}" destId="{8D70E010-480C-454B-8D95-9EE4D0AA2FB6}" srcOrd="0" destOrd="0" presId="urn:microsoft.com/office/officeart/2005/8/layout/matrix1"/>
    <dgm:cxn modelId="{652C11F3-8373-4398-BB77-F79EA9048F85}" type="presParOf" srcId="{7786C92C-FFFB-4CED-8D3A-D16E8934EC4E}" destId="{5C8BDEE4-9732-4D60-917F-FAAE76609B6A}" srcOrd="1" destOrd="0" presId="urn:microsoft.com/office/officeart/2005/8/layout/matrix1"/>
    <dgm:cxn modelId="{B74A992F-3906-42F8-AAA8-85CDE94AFFDE}" type="presParOf" srcId="{7786C92C-FFFB-4CED-8D3A-D16E8934EC4E}" destId="{FEEF5E53-ACCA-4D86-AE67-316FA4C558EF}" srcOrd="2" destOrd="0" presId="urn:microsoft.com/office/officeart/2005/8/layout/matrix1"/>
    <dgm:cxn modelId="{E99D97C6-76E5-4D7F-9D62-D7B5D456274C}" type="presParOf" srcId="{7786C92C-FFFB-4CED-8D3A-D16E8934EC4E}" destId="{3068E4F2-E425-456A-B162-62688336C55D}" srcOrd="3" destOrd="0" presId="urn:microsoft.com/office/officeart/2005/8/layout/matrix1"/>
    <dgm:cxn modelId="{3D053898-9821-4537-B016-A346AF9D0E66}" type="presParOf" srcId="{7786C92C-FFFB-4CED-8D3A-D16E8934EC4E}" destId="{550914C5-8C92-4E43-BB73-DD82FDC6995B}" srcOrd="4" destOrd="0" presId="urn:microsoft.com/office/officeart/2005/8/layout/matrix1"/>
    <dgm:cxn modelId="{5E074B02-C20C-43D0-B78B-70270FD591F8}" type="presParOf" srcId="{7786C92C-FFFB-4CED-8D3A-D16E8934EC4E}" destId="{8426C917-4778-4915-B1C7-94264E1A4A95}" srcOrd="5" destOrd="0" presId="urn:microsoft.com/office/officeart/2005/8/layout/matrix1"/>
    <dgm:cxn modelId="{A5626988-5573-4ED8-B698-BC2DECD307F2}" type="presParOf" srcId="{7786C92C-FFFB-4CED-8D3A-D16E8934EC4E}" destId="{C3E4BCEC-9509-45AC-A56E-97B03F0EA165}" srcOrd="6" destOrd="0" presId="urn:microsoft.com/office/officeart/2005/8/layout/matrix1"/>
    <dgm:cxn modelId="{9E01EEBB-F1BE-45DF-85F4-A6F97CB0BF90}" type="presParOf" srcId="{7786C92C-FFFB-4CED-8D3A-D16E8934EC4E}" destId="{84329596-818D-44C4-B422-EDCF954DD394}" srcOrd="7" destOrd="0" presId="urn:microsoft.com/office/officeart/2005/8/layout/matrix1"/>
    <dgm:cxn modelId="{600BEA42-49AD-47CF-A2A0-1D4053E0C1D3}" type="presParOf" srcId="{FAE66727-D82D-4039-8479-F234C45D10C3}" destId="{8198EF01-EC39-4E6F-BB0B-1A2EDB07E446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C40629-CFAF-4FBA-92AB-A5F9077E3F73}">
      <dsp:nvSpPr>
        <dsp:cNvPr id="0" name=""/>
        <dsp:cNvSpPr/>
      </dsp:nvSpPr>
      <dsp:spPr>
        <a:xfrm>
          <a:off x="2820" y="687559"/>
          <a:ext cx="1233214" cy="739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用户</a:t>
          </a:r>
        </a:p>
      </dsp:txBody>
      <dsp:txXfrm>
        <a:off x="24492" y="709231"/>
        <a:ext cx="1189870" cy="696584"/>
      </dsp:txXfrm>
    </dsp:sp>
    <dsp:sp modelId="{01DF2394-D2F2-4275-9870-29B77A4A90F8}">
      <dsp:nvSpPr>
        <dsp:cNvPr id="0" name=""/>
        <dsp:cNvSpPr/>
      </dsp:nvSpPr>
      <dsp:spPr>
        <a:xfrm>
          <a:off x="1359357" y="904604"/>
          <a:ext cx="261441" cy="305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1359357" y="965771"/>
        <a:ext cx="183009" cy="183503"/>
      </dsp:txXfrm>
    </dsp:sp>
    <dsp:sp modelId="{5E72131D-E780-4630-8A70-C9B6DB05B2F5}">
      <dsp:nvSpPr>
        <dsp:cNvPr id="0" name=""/>
        <dsp:cNvSpPr/>
      </dsp:nvSpPr>
      <dsp:spPr>
        <a:xfrm>
          <a:off x="1729321" y="687559"/>
          <a:ext cx="1233214" cy="739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图片识别工具界面</a:t>
          </a:r>
        </a:p>
      </dsp:txBody>
      <dsp:txXfrm>
        <a:off x="1750993" y="709231"/>
        <a:ext cx="1189870" cy="696584"/>
      </dsp:txXfrm>
    </dsp:sp>
    <dsp:sp modelId="{EE00B664-9857-4766-B287-CAC6B3D28DB3}">
      <dsp:nvSpPr>
        <dsp:cNvPr id="0" name=""/>
        <dsp:cNvSpPr/>
      </dsp:nvSpPr>
      <dsp:spPr>
        <a:xfrm>
          <a:off x="3085858" y="904604"/>
          <a:ext cx="261441" cy="305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3085858" y="965771"/>
        <a:ext cx="183009" cy="183503"/>
      </dsp:txXfrm>
    </dsp:sp>
    <dsp:sp modelId="{11132A6F-AF52-48A8-AE67-380BEEF569F7}">
      <dsp:nvSpPr>
        <dsp:cNvPr id="0" name=""/>
        <dsp:cNvSpPr/>
      </dsp:nvSpPr>
      <dsp:spPr>
        <a:xfrm>
          <a:off x="3455822" y="687559"/>
          <a:ext cx="1233214" cy="739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选择要识别的图片</a:t>
          </a:r>
        </a:p>
      </dsp:txBody>
      <dsp:txXfrm>
        <a:off x="3477494" y="709231"/>
        <a:ext cx="1189870" cy="696584"/>
      </dsp:txXfrm>
    </dsp:sp>
    <dsp:sp modelId="{767545F5-4F59-434E-8B9C-4E7BC28FB947}">
      <dsp:nvSpPr>
        <dsp:cNvPr id="0" name=""/>
        <dsp:cNvSpPr/>
      </dsp:nvSpPr>
      <dsp:spPr>
        <a:xfrm>
          <a:off x="4812358" y="904604"/>
          <a:ext cx="261441" cy="305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4812358" y="965771"/>
        <a:ext cx="183009" cy="183503"/>
      </dsp:txXfrm>
    </dsp:sp>
    <dsp:sp modelId="{F63B7217-157E-4419-A683-975546AF8FB7}">
      <dsp:nvSpPr>
        <dsp:cNvPr id="0" name=""/>
        <dsp:cNvSpPr/>
      </dsp:nvSpPr>
      <dsp:spPr>
        <a:xfrm>
          <a:off x="5182323" y="687559"/>
          <a:ext cx="1233214" cy="739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显示识别结果</a:t>
          </a:r>
        </a:p>
      </dsp:txBody>
      <dsp:txXfrm>
        <a:off x="5203995" y="709231"/>
        <a:ext cx="1189870" cy="6965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70E010-480C-454B-8D95-9EE4D0AA2FB6}">
      <dsp:nvSpPr>
        <dsp:cNvPr id="0" name=""/>
        <dsp:cNvSpPr/>
      </dsp:nvSpPr>
      <dsp:spPr>
        <a:xfrm rot="16200000">
          <a:off x="1228476" y="-1228476"/>
          <a:ext cx="918375" cy="3375329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sys</a:t>
          </a:r>
          <a:endParaRPr lang="zh-CN" altLang="en-US" sz="2000" kern="1200"/>
        </a:p>
      </dsp:txBody>
      <dsp:txXfrm rot="5400000">
        <a:off x="-1" y="1"/>
        <a:ext cx="3375329" cy="688781"/>
      </dsp:txXfrm>
    </dsp:sp>
    <dsp:sp modelId="{FEEF5E53-ACCA-4D86-AE67-316FA4C558EF}">
      <dsp:nvSpPr>
        <dsp:cNvPr id="0" name=""/>
        <dsp:cNvSpPr/>
      </dsp:nvSpPr>
      <dsp:spPr>
        <a:xfrm>
          <a:off x="3375329" y="0"/>
          <a:ext cx="3375329" cy="91837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requests</a:t>
          </a:r>
          <a:endParaRPr lang="zh-CN" altLang="en-US" sz="2000" kern="1200"/>
        </a:p>
      </dsp:txBody>
      <dsp:txXfrm>
        <a:off x="3375329" y="0"/>
        <a:ext cx="3375329" cy="688781"/>
      </dsp:txXfrm>
    </dsp:sp>
    <dsp:sp modelId="{550914C5-8C92-4E43-BB73-DD82FDC6995B}">
      <dsp:nvSpPr>
        <dsp:cNvPr id="0" name=""/>
        <dsp:cNvSpPr/>
      </dsp:nvSpPr>
      <dsp:spPr>
        <a:xfrm rot="10800000">
          <a:off x="0" y="918375"/>
          <a:ext cx="3375329" cy="91837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PyQt5</a:t>
          </a:r>
          <a:endParaRPr lang="zh-CN" altLang="en-US" sz="2000" kern="1200"/>
        </a:p>
      </dsp:txBody>
      <dsp:txXfrm rot="10800000">
        <a:off x="0" y="1147969"/>
        <a:ext cx="3375329" cy="688781"/>
      </dsp:txXfrm>
    </dsp:sp>
    <dsp:sp modelId="{C3E4BCEC-9509-45AC-A56E-97B03F0EA165}">
      <dsp:nvSpPr>
        <dsp:cNvPr id="0" name=""/>
        <dsp:cNvSpPr/>
      </dsp:nvSpPr>
      <dsp:spPr>
        <a:xfrm rot="5400000">
          <a:off x="4603805" y="-310101"/>
          <a:ext cx="918375" cy="3375329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base</a:t>
          </a:r>
          <a:endParaRPr lang="zh-CN" altLang="en-US" sz="2000" kern="1200"/>
        </a:p>
      </dsp:txBody>
      <dsp:txXfrm rot="-5400000">
        <a:off x="3375328" y="1147970"/>
        <a:ext cx="3375329" cy="688781"/>
      </dsp:txXfrm>
    </dsp:sp>
    <dsp:sp modelId="{8198EF01-EC39-4E6F-BB0B-1A2EDB07E446}">
      <dsp:nvSpPr>
        <dsp:cNvPr id="0" name=""/>
        <dsp:cNvSpPr/>
      </dsp:nvSpPr>
      <dsp:spPr>
        <a:xfrm>
          <a:off x="2362730" y="688781"/>
          <a:ext cx="2025197" cy="459187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import</a:t>
          </a:r>
          <a:endParaRPr lang="zh-CN" altLang="en-US" sz="2000" kern="1200"/>
        </a:p>
      </dsp:txBody>
      <dsp:txXfrm>
        <a:off x="2385146" y="711197"/>
        <a:ext cx="1980365" cy="4143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D2C16AA-E50C-46B4-9B90-2B8F4D8D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</Template>
  <TotalTime>0</TotalTime>
  <Pages>7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2022-04-09T08:02:00Z</dcterms:created>
  <dcterms:modified xsi:type="dcterms:W3CDTF">2022-04-16T05:36:00Z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