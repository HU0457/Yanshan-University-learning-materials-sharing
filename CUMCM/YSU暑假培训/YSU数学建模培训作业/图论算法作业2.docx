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1带时间的D</w:t>
      </w:r>
      <w:r>
        <w:rPr>
          <w:sz w:val="44"/>
          <w:szCs w:val="44"/>
        </w:rPr>
        <w:t>FS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Python</w:t>
      </w:r>
    </w:p>
    <w:p>
      <w:r>
        <w:t># 定义一个图或树结构的类</w:t>
      </w:r>
    </w:p>
    <w:p>
      <w:r>
        <w:t>class Node:</w:t>
      </w:r>
    </w:p>
    <w:p>
      <w:r>
        <w:t xml:space="preserve">    def __init__(self, value):</w:t>
      </w:r>
    </w:p>
    <w:p>
      <w:r>
        <w:t xml:space="preserve">        self.value = value</w:t>
      </w:r>
    </w:p>
    <w:p>
      <w:r>
        <w:t xml:space="preserve">        self.children = []</w:t>
      </w:r>
    </w:p>
    <w:p>
      <w:r>
        <w:t xml:space="preserve">        self.visited = False</w:t>
      </w:r>
    </w:p>
    <w:p>
      <w:r>
        <w:t xml:space="preserve">        self.timestamp = None</w:t>
      </w:r>
    </w:p>
    <w:p/>
    <w:p>
      <w:r>
        <w:t># 带时间的DFS函数</w:t>
      </w:r>
    </w:p>
    <w:p>
      <w:r>
        <w:t>def timed_dfs(node, timestamp):</w:t>
      </w:r>
    </w:p>
    <w:p>
      <w:r>
        <w:t xml:space="preserve">    # 标记节点为已访问</w:t>
      </w:r>
    </w:p>
    <w:p>
      <w:r>
        <w:t xml:space="preserve">    node.visited = True</w:t>
      </w:r>
    </w:p>
    <w:p>
      <w:r>
        <w:t xml:space="preserve">    # 设置时间戳</w:t>
      </w:r>
    </w:p>
    <w:p>
      <w:r>
        <w:t xml:space="preserve">    node.timestamp = timestamp</w:t>
      </w:r>
    </w:p>
    <w:p>
      <w:r>
        <w:t xml:space="preserve">    # 处理当前节点</w:t>
      </w:r>
    </w:p>
    <w:p>
      <w:r>
        <w:t xml:space="preserve">    print(f"访问节点 {node.value}，时间戳为 {node.timestamp}")</w:t>
      </w:r>
    </w:p>
    <w:p>
      <w:r>
        <w:t xml:space="preserve">  </w:t>
      </w:r>
    </w:p>
    <w:p>
      <w:r>
        <w:t xml:space="preserve">    # 遍历当前节点的子节点</w:t>
      </w:r>
    </w:p>
    <w:p>
      <w:r>
        <w:t xml:space="preserve">    for child in node.children:</w:t>
      </w:r>
    </w:p>
    <w:p>
      <w:r>
        <w:t xml:space="preserve">        # 如果子节点未被访问，则递归调用DFS函数</w:t>
      </w:r>
    </w:p>
    <w:p>
      <w:r>
        <w:t xml:space="preserve">        if not child.visited:</w:t>
      </w:r>
    </w:p>
    <w:p>
      <w:r>
        <w:t xml:space="preserve">            timestamp += 1</w:t>
      </w:r>
    </w:p>
    <w:p>
      <w:r>
        <w:t xml:space="preserve">            timestamp = timed_dfs(child, timestamp)</w:t>
      </w:r>
    </w:p>
    <w:p>
      <w:r>
        <w:t xml:space="preserve">            timestamp += 1</w:t>
      </w:r>
    </w:p>
    <w:p/>
    <w:p>
      <w:r>
        <w:t xml:space="preserve">    return timestamp</w:t>
      </w:r>
    </w:p>
    <w:p/>
    <w:p>
      <w:r>
        <w:t># 创建一个示例图/树</w:t>
      </w:r>
    </w:p>
    <w:p>
      <w:r>
        <w:t>#      A</w:t>
      </w:r>
    </w:p>
    <w:p>
      <w:r>
        <w:t>#     / \</w:t>
      </w:r>
    </w:p>
    <w:p>
      <w:r>
        <w:t>#    B   C</w:t>
      </w:r>
    </w:p>
    <w:p>
      <w:r>
        <w:t>#   / \   \</w:t>
      </w:r>
    </w:p>
    <w:p>
      <w:r>
        <w:t>#  D   E   F</w:t>
      </w:r>
    </w:p>
    <w:p>
      <w:r>
        <w:t>#         /</w:t>
      </w:r>
    </w:p>
    <w:p>
      <w:r>
        <w:t>#        G</w:t>
      </w:r>
    </w:p>
    <w:p>
      <w:r>
        <w:t># 创建节点</w:t>
      </w:r>
    </w:p>
    <w:p>
      <w:r>
        <w:t>A = Node('A')</w:t>
      </w:r>
    </w:p>
    <w:p>
      <w:r>
        <w:t>B = Node('B')</w:t>
      </w:r>
    </w:p>
    <w:p>
      <w:r>
        <w:t>C = Node('C')</w:t>
      </w:r>
    </w:p>
    <w:p>
      <w:r>
        <w:t>D = Node('D')</w:t>
      </w:r>
    </w:p>
    <w:p>
      <w:r>
        <w:t>E = Node('E')</w:t>
      </w:r>
    </w:p>
    <w:p>
      <w:r>
        <w:t>F = Node('F')</w:t>
      </w:r>
    </w:p>
    <w:p>
      <w:r>
        <w:t>G = Node('G')</w:t>
      </w:r>
    </w:p>
    <w:p>
      <w:r>
        <w:t># 构建关系</w:t>
      </w:r>
    </w:p>
    <w:p>
      <w:r>
        <w:t>A.children = [B, C]</w:t>
      </w:r>
    </w:p>
    <w:p>
      <w:r>
        <w:t>B.children = [D, E]</w:t>
      </w:r>
    </w:p>
    <w:p>
      <w:r>
        <w:t>C.children = [F]</w:t>
      </w:r>
    </w:p>
    <w:p>
      <w:r>
        <w:t>F.children = [G]</w:t>
      </w:r>
    </w:p>
    <w:p/>
    <w:p>
      <w:r>
        <w:t># 使用带时间的DFS进行遍历</w:t>
      </w:r>
    </w:p>
    <w:p>
      <w:r>
        <w:t>timed_dfs(A, 1)</w:t>
      </w:r>
    </w:p>
    <w:p/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225</Words>
  <Characters>633</Characters>
  <Lines>54</Lines>
  <Paragraphs>48</Paragraphs>
  <CharactersWithSpaces>878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勤鸿 李</dc:creator>
  <cp:lastModifiedBy>vivo用户</cp:lastModifiedBy>
  <cp:revision>2</cp:revision>
  <dcterms:created xsi:type="dcterms:W3CDTF">2023-07-08T04:55:00Z</dcterms:created>
  <dcterms:modified xsi:type="dcterms:W3CDTF">2023-07-09T17:00:16Z</dcterms:modified>
</cp:coreProperties>
</file>